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88AF" w14:textId="77777777" w:rsidR="00D077E9" w:rsidRDefault="009E5458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305A18ED" wp14:editId="0B7B0934">
            <wp:simplePos x="0" y="0"/>
            <wp:positionH relativeFrom="page">
              <wp:align>left</wp:align>
            </wp:positionH>
            <wp:positionV relativeFrom="paragraph">
              <wp:posOffset>-927735</wp:posOffset>
            </wp:positionV>
            <wp:extent cx="10223500" cy="6692900"/>
            <wp:effectExtent l="0" t="0" r="6350" b="0"/>
            <wp:wrapNone/>
            <wp:docPr id="903270355" name="Imagen 1" descr="What is Git Bash | Download a Terminal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 Bash | Download a Terminal for 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1CBFD9" wp14:editId="0BF8A4E7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450A3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DA338C4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055C2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GT"/>
              </w:rPr>
              <mc:AlternateContent>
                <mc:Choice Requires="wps">
                  <w:drawing>
                    <wp:inline distT="0" distB="0" distL="0" distR="0" wp14:anchorId="5CDAE6D1" wp14:editId="54D5C2E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E3AFBA" w14:textId="77777777" w:rsidR="00D077E9" w:rsidRPr="00167987" w:rsidRDefault="0099642F" w:rsidP="00D077E9">
                                  <w:pPr>
                                    <w:pStyle w:val="Ttulo"/>
                                    <w:spacing w:after="0"/>
                                    <w:rPr>
                                      <w:color w:val="3592CF" w:themeColor="accent2"/>
                                      <w:sz w:val="64"/>
                                      <w:szCs w:val="64"/>
                                      <w:lang w:val="es-MX"/>
                                    </w:rPr>
                                  </w:pPr>
                                  <w:r w:rsidRPr="00167987">
                                    <w:rPr>
                                      <w:color w:val="3592CF" w:themeColor="accent2"/>
                                      <w:sz w:val="64"/>
                                      <w:szCs w:val="64"/>
                                      <w:lang w:val="es-MX" w:bidi="es-ES"/>
                                    </w:rPr>
                                    <w:t>Guía de comandos de Cmder y GitBash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DAE6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6FE3AFBA" w14:textId="77777777" w:rsidR="00D077E9" w:rsidRPr="00167987" w:rsidRDefault="0099642F" w:rsidP="00D077E9">
                            <w:pPr>
                              <w:pStyle w:val="Ttulo"/>
                              <w:spacing w:after="0"/>
                              <w:rPr>
                                <w:color w:val="3592CF" w:themeColor="accent2"/>
                                <w:sz w:val="64"/>
                                <w:szCs w:val="64"/>
                                <w:lang w:val="es-MX"/>
                              </w:rPr>
                            </w:pPr>
                            <w:r w:rsidRPr="00167987">
                              <w:rPr>
                                <w:color w:val="3592CF" w:themeColor="accent2"/>
                                <w:sz w:val="64"/>
                                <w:szCs w:val="64"/>
                                <w:lang w:val="es-MX" w:bidi="es-ES"/>
                              </w:rPr>
                              <w:t>Guía de comandos de Cmder y GitBash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2ADB91C" w14:textId="77777777" w:rsidR="00D077E9" w:rsidRDefault="0099642F" w:rsidP="00AB02A7">
            <w:pPr>
              <w:rPr>
                <w:noProof/>
              </w:rPr>
            </w:pPr>
            <w:r>
              <w:rPr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A31619" wp14:editId="369392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13970</wp:posOffset>
                      </wp:positionV>
                      <wp:extent cx="1390650" cy="0"/>
                      <wp:effectExtent l="0" t="19050" r="19050" b="19050"/>
                      <wp:wrapThrough wrapText="bothSides">
                        <wp:wrapPolygon edited="0">
                          <wp:start x="0" y="-1"/>
                          <wp:lineTo x="0" y="-1"/>
                          <wp:lineTo x="21600" y="-1"/>
                          <wp:lineTo x="21600" y="-1"/>
                          <wp:lineTo x="0" y="-1"/>
                        </wp:wrapPolygon>
                      </wp:wrapThrough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608D89" id="Conector recto 5" o:spid="_x0000_s1026" alt="divisor de texto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1pt" to="109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" strokecolor="#082a75 [3215]" strokeweight="3pt">
                      <w10:wrap type="through"/>
                    </v:line>
                  </w:pict>
                </mc:Fallback>
              </mc:AlternateContent>
            </w:r>
          </w:p>
        </w:tc>
      </w:tr>
      <w:tr w:rsidR="00D077E9" w14:paraId="1FFD4F42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9C5AFFD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2096F4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3C6A4A6E0F8451392254870F207CDEA"/>
              </w:placeholder>
              <w15:appearance w15:val="hidden"/>
            </w:sdtPr>
            <w:sdtContent>
              <w:p w14:paraId="53D6625B" w14:textId="77777777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8735DC">
                  <w:rPr>
                    <w:rStyle w:val="SubttuloCar"/>
                    <w:b w:val="0"/>
                    <w:noProof/>
                    <w:lang w:bidi="es-ES"/>
                  </w:rPr>
                  <w:t>30 mayo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62880C8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GT"/>
              </w:rPr>
              <mc:AlternateContent>
                <mc:Choice Requires="wps">
                  <w:drawing>
                    <wp:inline distT="0" distB="0" distL="0" distR="0" wp14:anchorId="5665352A" wp14:editId="03B576B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75910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85699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D3B408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528221C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378DB617E8E6484F9BECD911A11DE792"/>
                </w:placeholder>
                <w15:appearance w15:val="hidden"/>
              </w:sdtPr>
              <w:sdtContent>
                <w:r w:rsidR="0099642F">
                  <w:rPr>
                    <w:noProof/>
                  </w:rPr>
                  <w:t>CENTRO EDUCATIVO Y TÉCNICO KINAL</w:t>
                </w:r>
              </w:sdtContent>
            </w:sdt>
          </w:p>
          <w:p w14:paraId="1FB1718D" w14:textId="77777777" w:rsidR="00D077E9" w:rsidRDefault="0099642F" w:rsidP="00AB02A7">
            <w:pPr>
              <w:rPr>
                <w:noProof/>
              </w:rPr>
            </w:pPr>
            <w:r>
              <w:rPr>
                <w:noProof/>
              </w:rPr>
              <w:t>David Arévalo</w:t>
            </w:r>
          </w:p>
          <w:p w14:paraId="755DFEE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EFE3AC7" w14:textId="77777777" w:rsidR="00A1575C" w:rsidRPr="00A1575C" w:rsidRDefault="00AB02A7" w:rsidP="00A1575C">
      <w:pPr>
        <w:spacing w:after="200"/>
        <w:rPr>
          <w:noProof/>
        </w:rPr>
      </w:pPr>
      <w:r w:rsidRPr="00167987">
        <w:rPr>
          <w:noProof/>
          <w:color w:val="FF0000"/>
          <w:lang w:eastAsia="es-G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98C20B" wp14:editId="7658FF3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DCA76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" fillcolor="#3592cf [3205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A21AB2C" w14:textId="77777777" w:rsidR="00A1575C" w:rsidRDefault="00A1575C" w:rsidP="00A1575C">
      <w:pPr>
        <w:pStyle w:val="Ttulo1"/>
        <w:rPr>
          <w:noProof/>
        </w:rPr>
      </w:pPr>
      <w:r>
        <w:rPr>
          <w:noProof/>
        </w:rPr>
        <w:lastRenderedPageBreak/>
        <w:t>Comandos en Cmder y GitBash</w:t>
      </w:r>
    </w:p>
    <w:p w14:paraId="28B0B0BF" w14:textId="77777777" w:rsidR="00A1575C" w:rsidRDefault="00A1575C" w:rsidP="00AB02A7">
      <w:pPr>
        <w:spacing w:after="200"/>
        <w:rPr>
          <w:noProof/>
        </w:rPr>
      </w:pPr>
      <w:r>
        <w:rPr>
          <w:noProof/>
        </w:rPr>
        <w:t>pwd</w:t>
      </w:r>
    </w:p>
    <w:p w14:paraId="1D79493C" w14:textId="77777777" w:rsidR="0007096E" w:rsidRPr="00647ED9" w:rsidRDefault="00167987" w:rsidP="0007096E">
      <w:pPr>
        <w:pStyle w:val="Contenido"/>
        <w:rPr>
          <w:noProof/>
        </w:rPr>
      </w:pPr>
      <w:r>
        <w:rPr>
          <w:noProof/>
        </w:rPr>
        <w:t>M</w:t>
      </w:r>
      <w:r w:rsidRPr="00167987">
        <w:rPr>
          <w:noProof/>
        </w:rPr>
        <w:t xml:space="preserve">uestra la ruta actual del directorio en el que </w:t>
      </w:r>
      <w:r>
        <w:rPr>
          <w:noProof/>
        </w:rPr>
        <w:t xml:space="preserve">estamos ubicados </w:t>
      </w:r>
      <w:r>
        <w:t>acción</w:t>
      </w:r>
      <w:r>
        <w:rPr>
          <w:noProof/>
        </w:rPr>
        <w:t>.</w:t>
      </w:r>
    </w:p>
    <w:p w14:paraId="50FB3EF7" w14:textId="77777777" w:rsidR="00A1575C" w:rsidRDefault="00167987" w:rsidP="00A1575C">
      <w:r w:rsidRPr="00A1575C">
        <w:rPr>
          <w:noProof/>
        </w:rPr>
        <w:drawing>
          <wp:anchor distT="0" distB="0" distL="114300" distR="114300" simplePos="0" relativeHeight="251662336" behindDoc="0" locked="0" layoutInCell="1" allowOverlap="1" wp14:anchorId="4F444F1A" wp14:editId="0A9B7C2E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6371590" cy="1711960"/>
            <wp:effectExtent l="0" t="0" r="0" b="2540"/>
            <wp:wrapThrough wrapText="bothSides">
              <wp:wrapPolygon edited="0">
                <wp:start x="0" y="0"/>
                <wp:lineTo x="0" y="21392"/>
                <wp:lineTo x="21505" y="21392"/>
                <wp:lineTo x="2150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575C">
        <w:rPr>
          <w:noProof/>
        </w:rPr>
        <w:drawing>
          <wp:anchor distT="0" distB="0" distL="114300" distR="114300" simplePos="0" relativeHeight="251663360" behindDoc="0" locked="0" layoutInCell="1" allowOverlap="1" wp14:anchorId="09F79B20" wp14:editId="7B06C6C1">
            <wp:simplePos x="0" y="0"/>
            <wp:positionH relativeFrom="margin">
              <wp:align>right</wp:align>
            </wp:positionH>
            <wp:positionV relativeFrom="paragraph">
              <wp:posOffset>2388235</wp:posOffset>
            </wp:positionV>
            <wp:extent cx="6371590" cy="1499235"/>
            <wp:effectExtent l="0" t="0" r="0" b="5715"/>
            <wp:wrapThrough wrapText="bothSides">
              <wp:wrapPolygon edited="0">
                <wp:start x="0" y="0"/>
                <wp:lineTo x="0" y="21408"/>
                <wp:lineTo x="21505" y="21408"/>
                <wp:lineTo x="21505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B5E19" w14:textId="77777777" w:rsidR="00167987" w:rsidRDefault="00167987" w:rsidP="00A1575C"/>
    <w:p w14:paraId="3645D327" w14:textId="77777777" w:rsidR="00167987" w:rsidRDefault="00167987" w:rsidP="00A1575C"/>
    <w:p w14:paraId="2FC2527D" w14:textId="77777777" w:rsidR="00167987" w:rsidRDefault="00167987" w:rsidP="00A1575C"/>
    <w:p w14:paraId="4CE35EA6" w14:textId="77777777" w:rsidR="00167987" w:rsidRDefault="00167987" w:rsidP="00A1575C"/>
    <w:p w14:paraId="49B2ECF5" w14:textId="77777777" w:rsidR="00167987" w:rsidRDefault="00167987" w:rsidP="00A1575C"/>
    <w:p w14:paraId="703946FF" w14:textId="77777777" w:rsidR="00167987" w:rsidRDefault="00167987" w:rsidP="00A1575C"/>
    <w:p w14:paraId="6065963A" w14:textId="77777777" w:rsidR="00167987" w:rsidRDefault="00167987" w:rsidP="00A1575C"/>
    <w:p w14:paraId="344116FF" w14:textId="77777777" w:rsidR="00167987" w:rsidRDefault="00167987" w:rsidP="00A1575C"/>
    <w:p w14:paraId="401C0C01" w14:textId="77777777" w:rsidR="00167987" w:rsidRDefault="00167987" w:rsidP="00A1575C"/>
    <w:p w14:paraId="0F055443" w14:textId="77777777" w:rsidR="00167987" w:rsidRDefault="00167987" w:rsidP="00A1575C"/>
    <w:p w14:paraId="5A7E5645" w14:textId="77777777" w:rsidR="00167987" w:rsidRDefault="00167987" w:rsidP="00A1575C"/>
    <w:p w14:paraId="3BC07D4B" w14:textId="77777777" w:rsidR="00167987" w:rsidRDefault="00167987" w:rsidP="00A1575C"/>
    <w:p w14:paraId="6293731F" w14:textId="77777777" w:rsidR="00167987" w:rsidRDefault="00167987" w:rsidP="00A1575C"/>
    <w:p w14:paraId="4DB45409" w14:textId="77777777" w:rsidR="00167987" w:rsidRDefault="00167987" w:rsidP="00A1575C"/>
    <w:p w14:paraId="1A08CD11" w14:textId="77777777" w:rsidR="00167987" w:rsidRDefault="00167987" w:rsidP="00A1575C"/>
    <w:p w14:paraId="5EAFB8F3" w14:textId="77777777" w:rsidR="00167987" w:rsidRDefault="00167987" w:rsidP="00A1575C"/>
    <w:p w14:paraId="16572FD3" w14:textId="77777777" w:rsidR="00167987" w:rsidRDefault="00167987" w:rsidP="00A1575C"/>
    <w:p w14:paraId="29D27A8F" w14:textId="77777777" w:rsidR="0007096E" w:rsidRDefault="009E5458" w:rsidP="00A1575C">
      <w:r>
        <w:t>c</w:t>
      </w:r>
      <w:r w:rsidR="00167987">
        <w:t>d</w:t>
      </w:r>
    </w:p>
    <w:p w14:paraId="0AB48FAD" w14:textId="77777777" w:rsidR="00167987" w:rsidRDefault="00167987" w:rsidP="00A1575C"/>
    <w:p w14:paraId="4BF89D83" w14:textId="77777777" w:rsidR="00167987" w:rsidRPr="009E5458" w:rsidRDefault="009E5458" w:rsidP="00A1575C">
      <w:pPr>
        <w:rPr>
          <w:b w:val="0"/>
          <w:bCs/>
        </w:rPr>
      </w:pPr>
      <w:r>
        <w:rPr>
          <w:b w:val="0"/>
          <w:bCs/>
        </w:rPr>
        <w:t>S</w:t>
      </w:r>
      <w:r w:rsidRPr="009E5458">
        <w:rPr>
          <w:b w:val="0"/>
          <w:bCs/>
        </w:rPr>
        <w:t>e utiliza para cambiar el directorio actual a la ubicación especificada</w:t>
      </w:r>
      <w:r>
        <w:rPr>
          <w:b w:val="0"/>
          <w:bCs/>
        </w:rPr>
        <w:t xml:space="preserve"> por el usuario.</w:t>
      </w:r>
    </w:p>
    <w:p w14:paraId="1BBF973D" w14:textId="77777777" w:rsidR="00167987" w:rsidRDefault="009E5458" w:rsidP="00A1575C">
      <w:r w:rsidRPr="00A1575C">
        <w:rPr>
          <w:noProof/>
        </w:rPr>
        <w:drawing>
          <wp:anchor distT="0" distB="0" distL="114300" distR="114300" simplePos="0" relativeHeight="251684864" behindDoc="0" locked="0" layoutInCell="1" allowOverlap="1" wp14:anchorId="4E03D9CA" wp14:editId="04C70802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6371590" cy="2391410"/>
            <wp:effectExtent l="0" t="0" r="0" b="8890"/>
            <wp:wrapThrough wrapText="bothSides">
              <wp:wrapPolygon edited="0">
                <wp:start x="0" y="0"/>
                <wp:lineTo x="0" y="21508"/>
                <wp:lineTo x="21505" y="21508"/>
                <wp:lineTo x="21505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9C12D" w14:textId="77777777" w:rsidR="00167987" w:rsidRDefault="00167987" w:rsidP="00A1575C"/>
    <w:p w14:paraId="17148FCD" w14:textId="77777777" w:rsidR="00167987" w:rsidRDefault="00167987" w:rsidP="00A1575C">
      <w:r w:rsidRPr="00A1575C">
        <w:rPr>
          <w:noProof/>
        </w:rPr>
        <w:drawing>
          <wp:inline distT="0" distB="0" distL="0" distR="0" wp14:anchorId="628ADE3C" wp14:editId="047C95C4">
            <wp:extent cx="6371590" cy="30029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64A6" w14:textId="77777777" w:rsidR="00167987" w:rsidRDefault="00167987" w:rsidP="00A1575C"/>
    <w:p w14:paraId="6A6AD81E" w14:textId="77777777" w:rsidR="00167987" w:rsidRDefault="00167987" w:rsidP="00A1575C"/>
    <w:p w14:paraId="1FF1F05C" w14:textId="77777777" w:rsidR="00167987" w:rsidRDefault="00167987" w:rsidP="00A1575C"/>
    <w:p w14:paraId="1F9EBDC2" w14:textId="77777777" w:rsidR="00167987" w:rsidRDefault="00167987" w:rsidP="00A1575C"/>
    <w:p w14:paraId="27E28821" w14:textId="77777777" w:rsidR="00167987" w:rsidRDefault="00167987" w:rsidP="00A1575C"/>
    <w:p w14:paraId="388D2CDC" w14:textId="77777777" w:rsidR="00167987" w:rsidRDefault="00167987" w:rsidP="00A1575C"/>
    <w:p w14:paraId="1AFEC9B8" w14:textId="77777777" w:rsidR="00167987" w:rsidRDefault="00167987" w:rsidP="00A1575C"/>
    <w:p w14:paraId="3B8D4A7F" w14:textId="77777777" w:rsidR="00167987" w:rsidRDefault="00167987" w:rsidP="00A1575C"/>
    <w:p w14:paraId="366FBBE2" w14:textId="77777777" w:rsidR="00A1575C" w:rsidRDefault="00A1575C" w:rsidP="00A1575C">
      <w:r>
        <w:lastRenderedPageBreak/>
        <w:t>cd..</w:t>
      </w:r>
    </w:p>
    <w:p w14:paraId="7787AD75" w14:textId="77777777" w:rsidR="009E5458" w:rsidRDefault="009E5458" w:rsidP="00A1575C">
      <w:pPr>
        <w:rPr>
          <w:b w:val="0"/>
          <w:bCs/>
        </w:rPr>
      </w:pPr>
    </w:p>
    <w:p w14:paraId="2B1651F9" w14:textId="77777777" w:rsidR="009E5458" w:rsidRPr="009E5458" w:rsidRDefault="009E5458" w:rsidP="00A1575C">
      <w:pPr>
        <w:rPr>
          <w:b w:val="0"/>
          <w:bCs/>
        </w:rPr>
      </w:pPr>
      <w:r>
        <w:rPr>
          <w:b w:val="0"/>
          <w:bCs/>
        </w:rPr>
        <w:t xml:space="preserve">Lo utilizaremos para </w:t>
      </w:r>
      <w:r w:rsidRPr="009E5458">
        <w:rPr>
          <w:b w:val="0"/>
          <w:bCs/>
        </w:rPr>
        <w:t>move</w:t>
      </w:r>
      <w:r>
        <w:rPr>
          <w:b w:val="0"/>
          <w:bCs/>
        </w:rPr>
        <w:t>rnos</w:t>
      </w:r>
      <w:r w:rsidRPr="009E5458">
        <w:rPr>
          <w:b w:val="0"/>
          <w:bCs/>
        </w:rPr>
        <w:t xml:space="preserve"> hacia arriba en la jerarquía de directorios</w:t>
      </w:r>
      <w:r>
        <w:rPr>
          <w:b w:val="0"/>
          <w:bCs/>
        </w:rPr>
        <w:t>, o como sucede gráficamente retrocederemos entre carpeta. En GitBash hay un pequeño cambio ya que se deja un espacio entre “cd” y los puntos.</w:t>
      </w:r>
    </w:p>
    <w:p w14:paraId="125389AA" w14:textId="77777777" w:rsidR="00A1575C" w:rsidRPr="00A1575C" w:rsidRDefault="00A1575C" w:rsidP="00A1575C">
      <w:r w:rsidRPr="00A1575C">
        <w:rPr>
          <w:noProof/>
        </w:rPr>
        <w:drawing>
          <wp:inline distT="0" distB="0" distL="0" distR="0" wp14:anchorId="3A8A3E3F" wp14:editId="6482B9A5">
            <wp:extent cx="5363323" cy="1143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7D2" w14:textId="77777777" w:rsidR="009E5458" w:rsidRDefault="00961080" w:rsidP="00961080">
      <w:pPr>
        <w:tabs>
          <w:tab w:val="left" w:pos="2340"/>
        </w:tabs>
        <w:rPr>
          <w:noProof/>
        </w:rPr>
      </w:pPr>
      <w:r w:rsidRPr="00A1575C">
        <w:rPr>
          <w:noProof/>
        </w:rPr>
        <w:drawing>
          <wp:anchor distT="0" distB="0" distL="114300" distR="114300" simplePos="0" relativeHeight="251664384" behindDoc="0" locked="0" layoutInCell="1" allowOverlap="1" wp14:anchorId="0618E914" wp14:editId="04B25A98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637159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505" y="21150"/>
                <wp:lineTo x="21505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97"/>
                    <a:stretch/>
                  </pic:blipFill>
                  <pic:spPr bwMode="auto">
                    <a:xfrm>
                      <a:off x="0" y="0"/>
                      <a:ext cx="637159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CE2B71" w14:textId="77777777" w:rsidR="009E5458" w:rsidRDefault="009E5458" w:rsidP="00A1575C"/>
    <w:p w14:paraId="6B658B2E" w14:textId="77777777" w:rsidR="00961080" w:rsidRDefault="00961080" w:rsidP="00961080">
      <w:proofErr w:type="spellStart"/>
      <w:r>
        <w:t>ls</w:t>
      </w:r>
      <w:proofErr w:type="spellEnd"/>
      <w:r>
        <w:tab/>
      </w:r>
    </w:p>
    <w:p w14:paraId="31994A97" w14:textId="77777777" w:rsidR="00961080" w:rsidRDefault="00961080" w:rsidP="00961080"/>
    <w:p w14:paraId="60CF4577" w14:textId="77777777" w:rsidR="00961080" w:rsidRPr="00961080" w:rsidRDefault="00961080" w:rsidP="00A1575C">
      <w:pPr>
        <w:rPr>
          <w:b w:val="0"/>
          <w:bCs/>
        </w:rPr>
      </w:pPr>
      <w:r w:rsidRPr="00A1575C">
        <w:rPr>
          <w:noProof/>
        </w:rPr>
        <w:drawing>
          <wp:anchor distT="0" distB="0" distL="114300" distR="114300" simplePos="0" relativeHeight="251688960" behindDoc="0" locked="0" layoutInCell="1" allowOverlap="1" wp14:anchorId="494A20C8" wp14:editId="3BD86EE6">
            <wp:simplePos x="0" y="0"/>
            <wp:positionH relativeFrom="margin">
              <wp:align>right</wp:align>
            </wp:positionH>
            <wp:positionV relativeFrom="paragraph">
              <wp:posOffset>2147570</wp:posOffset>
            </wp:positionV>
            <wp:extent cx="637159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505" y="21513"/>
                <wp:lineTo x="21505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8"/>
                    <a:stretch/>
                  </pic:blipFill>
                  <pic:spPr bwMode="auto">
                    <a:xfrm>
                      <a:off x="0" y="0"/>
                      <a:ext cx="637159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 w:val="0"/>
          <w:bCs/>
        </w:rPr>
        <w:t>L</w:t>
      </w:r>
      <w:r w:rsidRPr="00961080">
        <w:rPr>
          <w:b w:val="0"/>
          <w:bCs/>
        </w:rPr>
        <w:t xml:space="preserve">ista los archivos y carpetas </w:t>
      </w:r>
      <w:r>
        <w:rPr>
          <w:b w:val="0"/>
          <w:bCs/>
        </w:rPr>
        <w:t>del</w:t>
      </w:r>
      <w:r w:rsidRPr="00961080">
        <w:rPr>
          <w:b w:val="0"/>
          <w:bCs/>
        </w:rPr>
        <w:t xml:space="preserve"> directorio actual</w:t>
      </w:r>
      <w:r>
        <w:rPr>
          <w:b w:val="0"/>
          <w:bCs/>
        </w:rPr>
        <w:t>.</w:t>
      </w:r>
      <w:r w:rsidRPr="00A1575C">
        <w:rPr>
          <w:noProof/>
        </w:rPr>
        <w:drawing>
          <wp:anchor distT="0" distB="0" distL="114300" distR="114300" simplePos="0" relativeHeight="251687936" behindDoc="0" locked="0" layoutInCell="1" allowOverlap="1" wp14:anchorId="79234A03" wp14:editId="59DB5AD6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371590" cy="1590675"/>
            <wp:effectExtent l="0" t="0" r="0" b="9525"/>
            <wp:wrapThrough wrapText="bothSides">
              <wp:wrapPolygon edited="0">
                <wp:start x="0" y="0"/>
                <wp:lineTo x="0" y="21471"/>
                <wp:lineTo x="21505" y="21471"/>
                <wp:lineTo x="21505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57"/>
                    <a:stretch/>
                  </pic:blipFill>
                  <pic:spPr bwMode="auto">
                    <a:xfrm>
                      <a:off x="0" y="0"/>
                      <a:ext cx="637159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8D26E" w14:textId="77777777" w:rsidR="00A1575C" w:rsidRDefault="00961080" w:rsidP="00A1575C">
      <w:proofErr w:type="spellStart"/>
      <w:r>
        <w:lastRenderedPageBreak/>
        <w:t>c</w:t>
      </w:r>
      <w:r w:rsidR="00A1575C">
        <w:t>lear</w:t>
      </w:r>
      <w:proofErr w:type="spellEnd"/>
    </w:p>
    <w:p w14:paraId="099D8488" w14:textId="77777777" w:rsidR="009E5458" w:rsidRDefault="009E5458" w:rsidP="00A1575C"/>
    <w:p w14:paraId="7AF1FC37" w14:textId="77777777" w:rsidR="00961080" w:rsidRDefault="00961080" w:rsidP="00167987">
      <w:pPr>
        <w:rPr>
          <w:noProof/>
        </w:rPr>
      </w:pPr>
    </w:p>
    <w:p w14:paraId="3065CDA1" w14:textId="77777777" w:rsidR="00961080" w:rsidRPr="00961080" w:rsidRDefault="00961080" w:rsidP="00961080">
      <w:pPr>
        <w:rPr>
          <w:b w:val="0"/>
          <w:bCs/>
        </w:rPr>
      </w:pPr>
      <w:r w:rsidRPr="00A1575C">
        <w:rPr>
          <w:noProof/>
        </w:rPr>
        <w:drawing>
          <wp:anchor distT="0" distB="0" distL="114300" distR="114300" simplePos="0" relativeHeight="251685888" behindDoc="0" locked="0" layoutInCell="1" allowOverlap="1" wp14:anchorId="4F38A66C" wp14:editId="4B555F8A">
            <wp:simplePos x="0" y="0"/>
            <wp:positionH relativeFrom="margin">
              <wp:align>right</wp:align>
            </wp:positionH>
            <wp:positionV relativeFrom="paragraph">
              <wp:posOffset>1614805</wp:posOffset>
            </wp:positionV>
            <wp:extent cx="6371590" cy="850900"/>
            <wp:effectExtent l="0" t="0" r="0" b="6350"/>
            <wp:wrapThrough wrapText="bothSides">
              <wp:wrapPolygon edited="0">
                <wp:start x="0" y="0"/>
                <wp:lineTo x="0" y="21278"/>
                <wp:lineTo x="21505" y="21278"/>
                <wp:lineTo x="21505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44"/>
                    <a:stretch/>
                  </pic:blipFill>
                  <pic:spPr bwMode="auto">
                    <a:xfrm>
                      <a:off x="0" y="0"/>
                      <a:ext cx="637159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575C">
        <w:rPr>
          <w:noProof/>
        </w:rPr>
        <w:drawing>
          <wp:anchor distT="0" distB="0" distL="114300" distR="114300" simplePos="0" relativeHeight="251665408" behindDoc="0" locked="0" layoutInCell="1" allowOverlap="1" wp14:anchorId="253F16F6" wp14:editId="0060AF71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6371590" cy="977900"/>
            <wp:effectExtent l="0" t="0" r="0" b="0"/>
            <wp:wrapThrough wrapText="bothSides">
              <wp:wrapPolygon edited="0">
                <wp:start x="0" y="0"/>
                <wp:lineTo x="0" y="21039"/>
                <wp:lineTo x="21505" y="21039"/>
                <wp:lineTo x="21505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38"/>
                    <a:stretch/>
                  </pic:blipFill>
                  <pic:spPr bwMode="auto">
                    <a:xfrm>
                      <a:off x="0" y="0"/>
                      <a:ext cx="637159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5458">
        <w:rPr>
          <w:b w:val="0"/>
          <w:bCs/>
        </w:rPr>
        <w:t>S</w:t>
      </w:r>
      <w:r w:rsidR="009E5458" w:rsidRPr="009E5458">
        <w:rPr>
          <w:b w:val="0"/>
          <w:bCs/>
        </w:rPr>
        <w:t>e utiliza para limpiar la pantalla de la consola.</w:t>
      </w:r>
    </w:p>
    <w:p w14:paraId="4C8E78DF" w14:textId="77777777" w:rsidR="00961080" w:rsidRDefault="00961080">
      <w:pPr>
        <w:spacing w:after="200"/>
      </w:pPr>
    </w:p>
    <w:p w14:paraId="10BFE59F" w14:textId="77777777" w:rsidR="00961080" w:rsidRDefault="00961080">
      <w:pPr>
        <w:spacing w:after="200"/>
      </w:pPr>
      <w:r>
        <w:t>ll</w:t>
      </w:r>
    </w:p>
    <w:p w14:paraId="2CD8B9BD" w14:textId="77777777" w:rsidR="00961080" w:rsidRDefault="00961080">
      <w:pPr>
        <w:spacing w:after="200"/>
      </w:pPr>
      <w:r w:rsidRPr="00961080">
        <w:rPr>
          <w:noProof/>
        </w:rPr>
        <w:drawing>
          <wp:anchor distT="0" distB="0" distL="114300" distR="114300" simplePos="0" relativeHeight="251689984" behindDoc="0" locked="0" layoutInCell="1" allowOverlap="1" wp14:anchorId="18372DE3" wp14:editId="17E81AE9">
            <wp:simplePos x="0" y="0"/>
            <wp:positionH relativeFrom="margin">
              <wp:posOffset>-63500</wp:posOffset>
            </wp:positionH>
            <wp:positionV relativeFrom="paragraph">
              <wp:posOffset>738505</wp:posOffset>
            </wp:positionV>
            <wp:extent cx="6371590" cy="1883410"/>
            <wp:effectExtent l="0" t="0" r="0" b="2540"/>
            <wp:wrapThrough wrapText="bothSides">
              <wp:wrapPolygon edited="0">
                <wp:start x="0" y="0"/>
                <wp:lineTo x="0" y="21411"/>
                <wp:lineTo x="21505" y="21411"/>
                <wp:lineTo x="21505" y="0"/>
                <wp:lineTo x="0" y="0"/>
              </wp:wrapPolygon>
            </wp:wrapThrough>
            <wp:docPr id="675820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200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/>
        </w:rPr>
        <w:t>Muestra un listado más detallado del directorio, este comando no es reconocido por Cmder.</w:t>
      </w:r>
      <w:r>
        <w:br w:type="page"/>
      </w:r>
    </w:p>
    <w:p w14:paraId="115A4B40" w14:textId="77777777" w:rsidR="00A1575C" w:rsidRDefault="00A1575C" w:rsidP="00A1575C">
      <w:pPr>
        <w:tabs>
          <w:tab w:val="left" w:pos="9105"/>
        </w:tabs>
      </w:pPr>
      <w:proofErr w:type="spellStart"/>
      <w:r>
        <w:lastRenderedPageBreak/>
        <w:t>Mkdir</w:t>
      </w:r>
      <w:proofErr w:type="spellEnd"/>
    </w:p>
    <w:p w14:paraId="50058395" w14:textId="77777777" w:rsidR="0007096E" w:rsidRDefault="0007096E" w:rsidP="00A1575C">
      <w:pPr>
        <w:tabs>
          <w:tab w:val="left" w:pos="9105"/>
        </w:tabs>
      </w:pPr>
    </w:p>
    <w:p w14:paraId="7E95C0D8" w14:textId="77777777" w:rsidR="0007096E" w:rsidRPr="00961080" w:rsidRDefault="00961080" w:rsidP="00A1575C">
      <w:pPr>
        <w:tabs>
          <w:tab w:val="left" w:pos="9105"/>
        </w:tabs>
        <w:rPr>
          <w:b w:val="0"/>
          <w:bCs/>
        </w:rPr>
      </w:pPr>
      <w:r>
        <w:rPr>
          <w:b w:val="0"/>
          <w:bCs/>
        </w:rPr>
        <w:t>S</w:t>
      </w:r>
      <w:r w:rsidRPr="00961080">
        <w:rPr>
          <w:b w:val="0"/>
          <w:bCs/>
        </w:rPr>
        <w:t>e utiliza para crear un nuevo directorio en la ubicación actual</w:t>
      </w:r>
      <w:r>
        <w:rPr>
          <w:b w:val="0"/>
          <w:bCs/>
        </w:rPr>
        <w:t xml:space="preserve">. Se ejecuta con el nombre del comando seguido del nombre </w:t>
      </w:r>
      <w:r w:rsidR="007A2F33">
        <w:rPr>
          <w:b w:val="0"/>
          <w:bCs/>
        </w:rPr>
        <w:t>que se le desea dar al directorio nuevo.</w:t>
      </w:r>
    </w:p>
    <w:p w14:paraId="521416E1" w14:textId="77777777" w:rsidR="0007096E" w:rsidRDefault="0007096E" w:rsidP="00A1575C">
      <w:pPr>
        <w:tabs>
          <w:tab w:val="left" w:pos="9105"/>
        </w:tabs>
      </w:pPr>
      <w:r w:rsidRPr="0007096E">
        <w:rPr>
          <w:noProof/>
        </w:rPr>
        <w:drawing>
          <wp:anchor distT="0" distB="0" distL="114300" distR="114300" simplePos="0" relativeHeight="251675648" behindDoc="0" locked="0" layoutInCell="1" allowOverlap="1" wp14:anchorId="3E5D1C64" wp14:editId="1516F9C2">
            <wp:simplePos x="0" y="0"/>
            <wp:positionH relativeFrom="margin">
              <wp:align>right</wp:align>
            </wp:positionH>
            <wp:positionV relativeFrom="paragraph">
              <wp:posOffset>1524635</wp:posOffset>
            </wp:positionV>
            <wp:extent cx="637159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505" y="21457"/>
                <wp:lineTo x="21505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04"/>
                    <a:stretch/>
                  </pic:blipFill>
                  <pic:spPr bwMode="auto">
                    <a:xfrm>
                      <a:off x="0" y="0"/>
                      <a:ext cx="637159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575C" w:rsidRPr="00A1575C">
        <w:rPr>
          <w:noProof/>
        </w:rPr>
        <w:drawing>
          <wp:inline distT="0" distB="0" distL="0" distR="0" wp14:anchorId="2D7853D4" wp14:editId="7C34C95F">
            <wp:extent cx="6371590" cy="13493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BAE" w14:textId="77777777" w:rsidR="0007096E" w:rsidRDefault="0007096E" w:rsidP="00A1575C">
      <w:pPr>
        <w:tabs>
          <w:tab w:val="left" w:pos="9105"/>
        </w:tabs>
      </w:pPr>
      <w:r w:rsidRPr="0007096E">
        <w:rPr>
          <w:noProof/>
        </w:rPr>
        <w:drawing>
          <wp:anchor distT="0" distB="0" distL="114300" distR="114300" simplePos="0" relativeHeight="251676672" behindDoc="0" locked="0" layoutInCell="1" allowOverlap="1" wp14:anchorId="101E4E28" wp14:editId="75A905C2">
            <wp:simplePos x="0" y="0"/>
            <wp:positionH relativeFrom="margin">
              <wp:align>right</wp:align>
            </wp:positionH>
            <wp:positionV relativeFrom="paragraph">
              <wp:posOffset>3679190</wp:posOffset>
            </wp:positionV>
            <wp:extent cx="637159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505" y="21491"/>
                <wp:lineTo x="21505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65"/>
                    <a:stretch/>
                  </pic:blipFill>
                  <pic:spPr bwMode="auto">
                    <a:xfrm>
                      <a:off x="0" y="0"/>
                      <a:ext cx="637159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096E">
        <w:rPr>
          <w:noProof/>
        </w:rPr>
        <w:drawing>
          <wp:anchor distT="0" distB="0" distL="114300" distR="114300" simplePos="0" relativeHeight="251670528" behindDoc="0" locked="0" layoutInCell="1" allowOverlap="1" wp14:anchorId="704ECA47" wp14:editId="19B2E7BA">
            <wp:simplePos x="0" y="0"/>
            <wp:positionH relativeFrom="margin">
              <wp:align>right</wp:align>
            </wp:positionH>
            <wp:positionV relativeFrom="paragraph">
              <wp:posOffset>1793875</wp:posOffset>
            </wp:positionV>
            <wp:extent cx="6371590" cy="1532890"/>
            <wp:effectExtent l="0" t="0" r="0" b="0"/>
            <wp:wrapThrough wrapText="bothSides">
              <wp:wrapPolygon edited="0">
                <wp:start x="0" y="0"/>
                <wp:lineTo x="0" y="21206"/>
                <wp:lineTo x="21505" y="21206"/>
                <wp:lineTo x="21505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1792A" w14:textId="77777777" w:rsidR="0007096E" w:rsidRDefault="0007096E" w:rsidP="0007096E"/>
    <w:p w14:paraId="179209C4" w14:textId="77777777" w:rsidR="0007096E" w:rsidRDefault="0007096E" w:rsidP="0007096E"/>
    <w:p w14:paraId="588D5EF2" w14:textId="77777777" w:rsidR="0007096E" w:rsidRDefault="0007096E">
      <w:pPr>
        <w:spacing w:after="200"/>
      </w:pPr>
    </w:p>
    <w:p w14:paraId="42805357" w14:textId="77777777" w:rsidR="007A2F33" w:rsidRDefault="0007096E" w:rsidP="0007096E">
      <w:proofErr w:type="spellStart"/>
      <w:r w:rsidRPr="0099642F">
        <w:lastRenderedPageBreak/>
        <w:t>Touch</w:t>
      </w:r>
      <w:proofErr w:type="spellEnd"/>
    </w:p>
    <w:p w14:paraId="5009F9E2" w14:textId="77777777" w:rsidR="007A2F33" w:rsidRDefault="007A2F33" w:rsidP="0007096E"/>
    <w:p w14:paraId="29C445AB" w14:textId="77777777" w:rsidR="007A2F33" w:rsidRPr="007A2F33" w:rsidRDefault="003656E8" w:rsidP="0007096E">
      <w:pPr>
        <w:rPr>
          <w:b w:val="0"/>
          <w:bCs/>
        </w:rPr>
      </w:pPr>
      <w:r>
        <w:rPr>
          <w:b w:val="0"/>
          <w:bCs/>
        </w:rPr>
        <w:t xml:space="preserve">Se utiliza para crear ficheros de archivos, es decir, </w:t>
      </w:r>
      <w:r w:rsidRPr="003656E8">
        <w:rPr>
          <w:b w:val="0"/>
          <w:bCs/>
        </w:rPr>
        <w:t>crear archivos vacíos</w:t>
      </w:r>
      <w:r>
        <w:rPr>
          <w:b w:val="0"/>
          <w:bCs/>
        </w:rPr>
        <w:t>.</w:t>
      </w:r>
    </w:p>
    <w:p w14:paraId="69B1808B" w14:textId="77777777" w:rsidR="007A2F33" w:rsidRDefault="007A2F33" w:rsidP="0007096E">
      <w:r w:rsidRPr="0007096E">
        <w:rPr>
          <w:noProof/>
        </w:rPr>
        <w:drawing>
          <wp:inline distT="0" distB="0" distL="0" distR="0" wp14:anchorId="7F708DA1" wp14:editId="1BF64922">
            <wp:extent cx="6371590" cy="10439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304" w14:textId="77777777" w:rsidR="007A2F33" w:rsidRDefault="007A2F33" w:rsidP="0007096E"/>
    <w:p w14:paraId="0120C739" w14:textId="77777777" w:rsidR="00A1575C" w:rsidRDefault="007A2F33" w:rsidP="0007096E">
      <w:r w:rsidRPr="0007096E">
        <w:rPr>
          <w:noProof/>
        </w:rPr>
        <w:drawing>
          <wp:inline distT="0" distB="0" distL="0" distR="0" wp14:anchorId="526069B4" wp14:editId="57C3FBC0">
            <wp:extent cx="6371590" cy="36131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9638" w14:textId="77777777" w:rsidR="007A2F33" w:rsidRDefault="007A2F33" w:rsidP="0007096E"/>
    <w:p w14:paraId="299ACB3F" w14:textId="77777777" w:rsidR="007A2F33" w:rsidRDefault="007A2F33" w:rsidP="0007096E">
      <w:r w:rsidRPr="0007096E">
        <w:rPr>
          <w:noProof/>
        </w:rPr>
        <w:drawing>
          <wp:inline distT="0" distB="0" distL="0" distR="0" wp14:anchorId="149DDB08" wp14:editId="06E87310">
            <wp:extent cx="6371590" cy="98742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FA37" w14:textId="77777777" w:rsidR="007A2F33" w:rsidRPr="0099642F" w:rsidRDefault="007A2F33" w:rsidP="0007096E"/>
    <w:p w14:paraId="2652F104" w14:textId="77777777" w:rsidR="007A2F33" w:rsidRDefault="007A2F33" w:rsidP="0007096E">
      <w:r w:rsidRPr="0007096E">
        <w:rPr>
          <w:noProof/>
        </w:rPr>
        <w:drawing>
          <wp:inline distT="0" distB="0" distL="0" distR="0" wp14:anchorId="1E92E649" wp14:editId="04993E36">
            <wp:extent cx="6371590" cy="31496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E28B" w14:textId="77777777" w:rsidR="007A2F33" w:rsidRDefault="007A2F33" w:rsidP="0007096E"/>
    <w:p w14:paraId="0BA3E244" w14:textId="77777777" w:rsidR="007A2F33" w:rsidRDefault="007A2F33" w:rsidP="0007096E"/>
    <w:p w14:paraId="292BF02B" w14:textId="77777777" w:rsidR="003656E8" w:rsidRDefault="003656E8" w:rsidP="0007096E">
      <w:proofErr w:type="spellStart"/>
      <w:r>
        <w:t>exit</w:t>
      </w:r>
      <w:proofErr w:type="spellEnd"/>
    </w:p>
    <w:p w14:paraId="15A97492" w14:textId="77777777" w:rsidR="003656E8" w:rsidRDefault="003656E8" w:rsidP="0007096E"/>
    <w:p w14:paraId="20E9BB70" w14:textId="77777777" w:rsidR="007A2F33" w:rsidRPr="003656E8" w:rsidRDefault="003656E8" w:rsidP="0007096E">
      <w:pPr>
        <w:rPr>
          <w:b w:val="0"/>
          <w:bCs/>
        </w:rPr>
      </w:pPr>
      <w:r>
        <w:rPr>
          <w:b w:val="0"/>
          <w:bCs/>
        </w:rPr>
        <w:t xml:space="preserve">Es utilizado para salir de la sesión </w:t>
      </w:r>
      <w:proofErr w:type="spellStart"/>
      <w:r>
        <w:rPr>
          <w:b w:val="0"/>
          <w:bCs/>
        </w:rPr>
        <w:t>git</w:t>
      </w:r>
      <w:proofErr w:type="spellEnd"/>
      <w:r>
        <w:rPr>
          <w:b w:val="0"/>
          <w:bCs/>
        </w:rPr>
        <w:t>.</w:t>
      </w:r>
    </w:p>
    <w:p w14:paraId="41C88C95" w14:textId="77777777" w:rsidR="007A2F33" w:rsidRDefault="007A2F33" w:rsidP="0007096E"/>
    <w:p w14:paraId="45C60240" w14:textId="77777777" w:rsidR="007A2F33" w:rsidRDefault="003656E8" w:rsidP="0007096E">
      <w:r w:rsidRPr="003656E8">
        <w:rPr>
          <w:noProof/>
        </w:rPr>
        <w:drawing>
          <wp:inline distT="0" distB="0" distL="0" distR="0" wp14:anchorId="05F4603B" wp14:editId="0B1C7D45">
            <wp:extent cx="5593565" cy="754445"/>
            <wp:effectExtent l="0" t="0" r="7620" b="7620"/>
            <wp:docPr id="760001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016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2E16" w14:textId="77777777" w:rsidR="003656E8" w:rsidRDefault="003656E8" w:rsidP="0007096E"/>
    <w:p w14:paraId="3D61DDDB" w14:textId="77777777" w:rsidR="007A2F33" w:rsidRDefault="003656E8" w:rsidP="0007096E">
      <w:r w:rsidRPr="003656E8">
        <w:rPr>
          <w:noProof/>
        </w:rPr>
        <w:drawing>
          <wp:inline distT="0" distB="0" distL="0" distR="0" wp14:anchorId="5EFE7EA1" wp14:editId="644CDA07">
            <wp:extent cx="6371590" cy="768985"/>
            <wp:effectExtent l="0" t="0" r="0" b="0"/>
            <wp:docPr id="895168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68249" name=""/>
                    <pic:cNvPicPr/>
                  </pic:nvPicPr>
                  <pic:blipFill rotWithShape="1">
                    <a:blip r:embed="rId27"/>
                    <a:srcRect r="-13507"/>
                    <a:stretch/>
                  </pic:blipFill>
                  <pic:spPr>
                    <a:xfrm>
                      <a:off x="0" y="0"/>
                      <a:ext cx="637159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E88E" w14:textId="77777777" w:rsidR="007A2F33" w:rsidRDefault="007A2F33" w:rsidP="0007096E"/>
    <w:p w14:paraId="154E932A" w14:textId="77777777" w:rsidR="00647ED9" w:rsidRPr="0099642F" w:rsidRDefault="00647ED9" w:rsidP="0007096E">
      <w:pPr>
        <w:spacing w:after="200"/>
      </w:pPr>
    </w:p>
    <w:p w14:paraId="02936C8E" w14:textId="6CB83A5B" w:rsidR="008735DC" w:rsidRDefault="00647ED9" w:rsidP="008735DC">
      <w:pPr>
        <w:spacing w:after="200"/>
      </w:pPr>
      <w:r w:rsidRPr="0099642F">
        <w:br w:type="page"/>
      </w:r>
      <w:proofErr w:type="spellStart"/>
      <w:r w:rsidRPr="0099642F">
        <w:lastRenderedPageBreak/>
        <w:t>ls</w:t>
      </w:r>
      <w:proofErr w:type="spellEnd"/>
      <w:r w:rsidRPr="0099642F">
        <w:t xml:space="preserve"> –la</w:t>
      </w:r>
    </w:p>
    <w:p w14:paraId="2CC2318F" w14:textId="38788502" w:rsidR="00010535" w:rsidRPr="008735DC" w:rsidRDefault="00010535" w:rsidP="008735DC">
      <w:pPr>
        <w:spacing w:after="200"/>
        <w:rPr>
          <w:b w:val="0"/>
          <w:bCs/>
        </w:rPr>
      </w:pPr>
      <w:r w:rsidRPr="00010535">
        <w:rPr>
          <w:b w:val="0"/>
          <w:bCs/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73551BD3" wp14:editId="23197354">
            <wp:simplePos x="0" y="0"/>
            <wp:positionH relativeFrom="margin">
              <wp:align>right</wp:align>
            </wp:positionH>
            <wp:positionV relativeFrom="paragraph">
              <wp:posOffset>591185</wp:posOffset>
            </wp:positionV>
            <wp:extent cx="6371590" cy="753110"/>
            <wp:effectExtent l="0" t="0" r="0" b="8890"/>
            <wp:wrapThrough wrapText="bothSides">
              <wp:wrapPolygon edited="0">
                <wp:start x="0" y="0"/>
                <wp:lineTo x="0" y="21309"/>
                <wp:lineTo x="21505" y="21309"/>
                <wp:lineTo x="21505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5DC">
        <w:rPr>
          <w:b w:val="0"/>
          <w:bCs/>
        </w:rPr>
        <w:t xml:space="preserve">Este comando muestra </w:t>
      </w:r>
      <w:r w:rsidRPr="00010535">
        <w:rPr>
          <w:b w:val="0"/>
          <w:bCs/>
        </w:rPr>
        <w:t>una</w:t>
      </w:r>
      <w:r w:rsidRPr="008735DC">
        <w:rPr>
          <w:b w:val="0"/>
          <w:bCs/>
        </w:rPr>
        <w:t xml:space="preserve"> lista detallada de </w:t>
      </w:r>
      <w:r w:rsidRPr="00010535">
        <w:rPr>
          <w:b w:val="0"/>
          <w:bCs/>
        </w:rPr>
        <w:t>archivos</w:t>
      </w:r>
      <w:r w:rsidRPr="008735DC">
        <w:rPr>
          <w:b w:val="0"/>
          <w:bCs/>
        </w:rPr>
        <w:t xml:space="preserve"> y directorios, incluyendo aquellos ocultos</w:t>
      </w:r>
      <w:r w:rsidR="008735DC">
        <w:rPr>
          <w:b w:val="0"/>
          <w:bCs/>
        </w:rPr>
        <w:t>.</w:t>
      </w:r>
    </w:p>
    <w:p w14:paraId="3D06E2C4" w14:textId="77777777" w:rsidR="00010535" w:rsidRPr="008735DC" w:rsidRDefault="00010535" w:rsidP="00647ED9"/>
    <w:p w14:paraId="1BEDB612" w14:textId="72A3ACCB" w:rsidR="008735DC" w:rsidRDefault="00647ED9" w:rsidP="00647ED9">
      <w:proofErr w:type="spellStart"/>
      <w:r w:rsidRPr="008735DC">
        <w:t>Ls</w:t>
      </w:r>
      <w:proofErr w:type="spellEnd"/>
      <w:r w:rsidRPr="008735DC">
        <w:t>-a</w:t>
      </w:r>
    </w:p>
    <w:p w14:paraId="178DF014" w14:textId="77777777" w:rsidR="008735DC" w:rsidRPr="008735DC" w:rsidRDefault="008735DC" w:rsidP="00647ED9"/>
    <w:p w14:paraId="70321761" w14:textId="1E09769E" w:rsidR="00010535" w:rsidRPr="008735DC" w:rsidRDefault="00010535" w:rsidP="00647ED9">
      <w:pPr>
        <w:rPr>
          <w:b w:val="0"/>
          <w:bCs/>
          <w:noProof/>
        </w:rPr>
      </w:pPr>
      <w:r w:rsidRPr="00647ED9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26A12CB" wp14:editId="5A5FAED7">
            <wp:simplePos x="0" y="0"/>
            <wp:positionH relativeFrom="margin">
              <wp:posOffset>-50800</wp:posOffset>
            </wp:positionH>
            <wp:positionV relativeFrom="paragraph">
              <wp:posOffset>373380</wp:posOffset>
            </wp:positionV>
            <wp:extent cx="6371590" cy="445770"/>
            <wp:effectExtent l="0" t="0" r="0" b="0"/>
            <wp:wrapThrough wrapText="bothSides">
              <wp:wrapPolygon edited="0">
                <wp:start x="0" y="0"/>
                <wp:lineTo x="0" y="20308"/>
                <wp:lineTo x="21505" y="20308"/>
                <wp:lineTo x="21505" y="0"/>
                <wp:lineTo x="0" y="0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5DC" w:rsidRPr="008735DC">
        <w:t>Es</w:t>
      </w:r>
      <w:r w:rsidR="008735DC" w:rsidRPr="008735DC">
        <w:rPr>
          <w:b w:val="0"/>
          <w:bCs/>
        </w:rPr>
        <w:t>te comando mostrara una lista de archivos y directorios sin incluir los ocultos.</w:t>
      </w:r>
    </w:p>
    <w:p w14:paraId="410F7180" w14:textId="77777777" w:rsidR="008735DC" w:rsidRDefault="008735DC" w:rsidP="00647ED9"/>
    <w:p w14:paraId="3E65B0E3" w14:textId="77777777" w:rsidR="008735DC" w:rsidRPr="008735DC" w:rsidRDefault="008735DC" w:rsidP="00647ED9"/>
    <w:p w14:paraId="706D0FA6" w14:textId="5473DAEB" w:rsidR="008735DC" w:rsidRDefault="008735DC" w:rsidP="00647ED9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0D3BF9E" w14:textId="77777777" w:rsidR="008735DC" w:rsidRDefault="008735DC" w:rsidP="00647ED9">
      <w:pPr>
        <w:rPr>
          <w:lang w:val="en-US"/>
        </w:rPr>
      </w:pPr>
    </w:p>
    <w:p w14:paraId="7ED03AED" w14:textId="2171990E" w:rsidR="008735DC" w:rsidRPr="008735DC" w:rsidRDefault="008735DC" w:rsidP="00647ED9">
      <w:pPr>
        <w:rPr>
          <w:b w:val="0"/>
          <w:bCs/>
        </w:rPr>
      </w:pPr>
      <w:r>
        <w:rPr>
          <w:b w:val="0"/>
          <w:bCs/>
        </w:rPr>
        <w:t>S</w:t>
      </w:r>
      <w:r w:rsidRPr="008735DC">
        <w:rPr>
          <w:b w:val="0"/>
          <w:bCs/>
        </w:rPr>
        <w:t>e crea un nuevo repositorio Git en el directorio actual</w:t>
      </w:r>
      <w:r w:rsidRPr="008735DC">
        <w:rPr>
          <w:b w:val="0"/>
          <w:bCs/>
        </w:rPr>
        <w:t xml:space="preserve">, lo establece como directorio raíz luego de eso puede empezarse a agregar archivos, </w:t>
      </w:r>
      <w:proofErr w:type="spellStart"/>
      <w:r w:rsidRPr="008735DC">
        <w:rPr>
          <w:b w:val="0"/>
          <w:bCs/>
        </w:rPr>
        <w:t>commits</w:t>
      </w:r>
      <w:proofErr w:type="spellEnd"/>
      <w:r w:rsidRPr="008735DC">
        <w:rPr>
          <w:b w:val="0"/>
          <w:bCs/>
        </w:rPr>
        <w:t xml:space="preserve"> y operaciones relacionadas con Git en este repositorio.</w:t>
      </w:r>
    </w:p>
    <w:p w14:paraId="67FAA4C7" w14:textId="6C93353B" w:rsidR="008735DC" w:rsidRDefault="008735DC" w:rsidP="00647ED9">
      <w:pPr>
        <w:rPr>
          <w:lang w:val="en-US"/>
        </w:rPr>
      </w:pPr>
      <w:r w:rsidRPr="008735DC">
        <w:rPr>
          <w:lang w:val="en-US"/>
        </w:rPr>
        <w:drawing>
          <wp:inline distT="0" distB="0" distL="0" distR="0" wp14:anchorId="666DF87D" wp14:editId="250FB7E1">
            <wp:extent cx="6371590" cy="403860"/>
            <wp:effectExtent l="0" t="0" r="0" b="0"/>
            <wp:docPr id="483988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883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AD97" w14:textId="77777777" w:rsidR="008735DC" w:rsidRDefault="008735DC" w:rsidP="00647ED9">
      <w:pPr>
        <w:rPr>
          <w:lang w:val="en-US"/>
        </w:rPr>
      </w:pPr>
    </w:p>
    <w:p w14:paraId="522D88BF" w14:textId="77777777" w:rsidR="008735DC" w:rsidRDefault="008735DC" w:rsidP="00647ED9">
      <w:pPr>
        <w:rPr>
          <w:lang w:val="en-US"/>
        </w:rPr>
      </w:pPr>
    </w:p>
    <w:p w14:paraId="3E102B0D" w14:textId="511F9CAE" w:rsidR="008735DC" w:rsidRDefault="008735DC" w:rsidP="00647ED9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7B78DEE6" w14:textId="77777777" w:rsidR="008735DC" w:rsidRDefault="008735DC" w:rsidP="00647ED9">
      <w:pPr>
        <w:rPr>
          <w:lang w:val="en-US"/>
        </w:rPr>
      </w:pPr>
    </w:p>
    <w:p w14:paraId="57F8208C" w14:textId="1D3DC8B8" w:rsidR="008735DC" w:rsidRPr="00242FA4" w:rsidRDefault="008735DC" w:rsidP="00647ED9">
      <w:pPr>
        <w:rPr>
          <w:b w:val="0"/>
          <w:bCs/>
        </w:rPr>
      </w:pPr>
      <w:r w:rsidRPr="00242FA4">
        <w:rPr>
          <w:b w:val="0"/>
          <w:bCs/>
        </w:rPr>
        <w:t>S</w:t>
      </w:r>
      <w:r w:rsidRPr="00242FA4">
        <w:rPr>
          <w:b w:val="0"/>
          <w:bCs/>
        </w:rPr>
        <w:t>e utiliza para agregar archivos al área de preparación</w:t>
      </w:r>
      <w:r w:rsidR="00242FA4" w:rsidRPr="00242FA4">
        <w:rPr>
          <w:b w:val="0"/>
          <w:bCs/>
        </w:rPr>
        <w:t>, es decir, estamos</w:t>
      </w:r>
      <w:r w:rsidR="00242FA4" w:rsidRPr="00242FA4">
        <w:rPr>
          <w:b w:val="0"/>
          <w:bCs/>
        </w:rPr>
        <w:t xml:space="preserve"> indicando a Git que qu</w:t>
      </w:r>
      <w:r w:rsidR="00242FA4" w:rsidRPr="00242FA4">
        <w:rPr>
          <w:b w:val="0"/>
          <w:bCs/>
        </w:rPr>
        <w:t>eremos</w:t>
      </w:r>
      <w:r w:rsidR="00242FA4" w:rsidRPr="00242FA4">
        <w:rPr>
          <w:b w:val="0"/>
          <w:bCs/>
        </w:rPr>
        <w:t xml:space="preserve"> incluir los cambios realizados en ciertos archivos en tu próxima confirmación (</w:t>
      </w:r>
      <w:proofErr w:type="spellStart"/>
      <w:r w:rsidR="00242FA4" w:rsidRPr="00242FA4">
        <w:rPr>
          <w:b w:val="0"/>
          <w:bCs/>
        </w:rPr>
        <w:t>commit</w:t>
      </w:r>
      <w:proofErr w:type="spellEnd"/>
      <w:r w:rsidR="00242FA4" w:rsidRPr="00242FA4">
        <w:rPr>
          <w:b w:val="0"/>
          <w:bCs/>
        </w:rPr>
        <w:t>)</w:t>
      </w:r>
      <w:r w:rsidR="00242FA4" w:rsidRPr="00242FA4">
        <w:rPr>
          <w:b w:val="0"/>
          <w:bCs/>
        </w:rPr>
        <w:t>.</w:t>
      </w:r>
    </w:p>
    <w:p w14:paraId="2E5DD6DE" w14:textId="38780AF5" w:rsidR="008735DC" w:rsidRDefault="008735DC" w:rsidP="00647ED9">
      <w:pPr>
        <w:rPr>
          <w:lang w:val="en-US"/>
        </w:rPr>
      </w:pPr>
      <w:r w:rsidRPr="008735DC">
        <w:rPr>
          <w:lang w:val="en-US"/>
        </w:rPr>
        <w:drawing>
          <wp:inline distT="0" distB="0" distL="0" distR="0" wp14:anchorId="70493CCE" wp14:editId="6B081EE8">
            <wp:extent cx="6371590" cy="482600"/>
            <wp:effectExtent l="0" t="0" r="0" b="0"/>
            <wp:docPr id="1011473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738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122D" w14:textId="77777777" w:rsidR="008735DC" w:rsidRDefault="008735DC" w:rsidP="00647ED9">
      <w:pPr>
        <w:rPr>
          <w:lang w:val="en-US"/>
        </w:rPr>
      </w:pPr>
    </w:p>
    <w:p w14:paraId="040FE0BC" w14:textId="77777777" w:rsidR="008735DC" w:rsidRDefault="008735DC" w:rsidP="00647ED9">
      <w:pPr>
        <w:rPr>
          <w:lang w:val="en-US"/>
        </w:rPr>
      </w:pPr>
    </w:p>
    <w:p w14:paraId="12EEA0DD" w14:textId="77777777" w:rsidR="008735DC" w:rsidRDefault="008735DC" w:rsidP="00647ED9">
      <w:pPr>
        <w:rPr>
          <w:lang w:val="en-US"/>
        </w:rPr>
      </w:pPr>
    </w:p>
    <w:p w14:paraId="327B8A10" w14:textId="77777777" w:rsidR="008735DC" w:rsidRDefault="008735DC" w:rsidP="00647ED9">
      <w:pPr>
        <w:rPr>
          <w:lang w:val="en-US"/>
        </w:rPr>
      </w:pPr>
    </w:p>
    <w:p w14:paraId="7FDCE17E" w14:textId="4C577E81" w:rsidR="008735DC" w:rsidRDefault="00242FA4" w:rsidP="00647ED9">
      <w:pPr>
        <w:rPr>
          <w:lang w:val="en-US"/>
        </w:rPr>
      </w:pPr>
      <w:r>
        <w:rPr>
          <w:lang w:val="en-US"/>
        </w:rPr>
        <w:lastRenderedPageBreak/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473C3C56" w14:textId="77777777" w:rsidR="00242FA4" w:rsidRDefault="00242FA4" w:rsidP="00647ED9">
      <w:pPr>
        <w:rPr>
          <w:lang w:val="en-US"/>
        </w:rPr>
      </w:pPr>
    </w:p>
    <w:p w14:paraId="71AF898C" w14:textId="2744D885" w:rsidR="00242FA4" w:rsidRDefault="00242FA4" w:rsidP="00647ED9">
      <w:pPr>
        <w:rPr>
          <w:b w:val="0"/>
          <w:bCs/>
        </w:rPr>
      </w:pPr>
      <w:r w:rsidRPr="00242FA4">
        <w:rPr>
          <w:b w:val="0"/>
          <w:bCs/>
        </w:rPr>
        <w:t>Lo utilizamos p</w:t>
      </w:r>
      <w:r w:rsidRPr="00242FA4">
        <w:rPr>
          <w:b w:val="0"/>
          <w:bCs/>
        </w:rPr>
        <w:t>ara agregar todos los archivos y cambios realizados en el directorio actual al área de preparación de Git</w:t>
      </w:r>
      <w:r w:rsidRPr="00242FA4">
        <w:rPr>
          <w:b w:val="0"/>
          <w:bCs/>
        </w:rPr>
        <w:t>.</w:t>
      </w:r>
    </w:p>
    <w:p w14:paraId="209379D9" w14:textId="2420EE5E" w:rsidR="00242FA4" w:rsidRPr="00242FA4" w:rsidRDefault="00242FA4" w:rsidP="00647ED9">
      <w:pPr>
        <w:rPr>
          <w:b w:val="0"/>
          <w:bCs/>
        </w:rPr>
      </w:pPr>
      <w:r w:rsidRPr="00242FA4">
        <w:rPr>
          <w:b w:val="0"/>
          <w:bCs/>
        </w:rPr>
        <w:drawing>
          <wp:inline distT="0" distB="0" distL="0" distR="0" wp14:anchorId="1E654C11" wp14:editId="3DE24794">
            <wp:extent cx="6371590" cy="457835"/>
            <wp:effectExtent l="0" t="0" r="0" b="0"/>
            <wp:docPr id="1144319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99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28E1" w14:textId="77777777" w:rsidR="008735DC" w:rsidRDefault="008735DC" w:rsidP="00647ED9"/>
    <w:p w14:paraId="6485340A" w14:textId="77777777" w:rsidR="00242FA4" w:rsidRDefault="00242FA4" w:rsidP="00647ED9"/>
    <w:p w14:paraId="44FCD883" w14:textId="66D346D4" w:rsidR="00242FA4" w:rsidRDefault="00242FA4" w:rsidP="00647ED9">
      <w:r>
        <w:t xml:space="preserve">Git </w:t>
      </w:r>
      <w:proofErr w:type="spellStart"/>
      <w:r>
        <w:t>commit</w:t>
      </w:r>
      <w:proofErr w:type="spellEnd"/>
    </w:p>
    <w:p w14:paraId="0EE1EBA2" w14:textId="77777777" w:rsidR="00242FA4" w:rsidRDefault="00242FA4" w:rsidP="00647ED9"/>
    <w:p w14:paraId="443F94C8" w14:textId="7BDFBDB0" w:rsidR="00242FA4" w:rsidRPr="00242FA4" w:rsidRDefault="00242FA4" w:rsidP="00647ED9">
      <w:pPr>
        <w:rPr>
          <w:b w:val="0"/>
          <w:bCs/>
        </w:rPr>
      </w:pPr>
      <w:r w:rsidRPr="00242FA4">
        <w:rPr>
          <w:b w:val="0"/>
          <w:bCs/>
        </w:rPr>
        <w:t xml:space="preserve">Se utiliza </w:t>
      </w:r>
      <w:r>
        <w:rPr>
          <w:b w:val="0"/>
          <w:bCs/>
        </w:rPr>
        <w:t>p</w:t>
      </w:r>
      <w:r w:rsidRPr="00242FA4">
        <w:rPr>
          <w:b w:val="0"/>
          <w:bCs/>
        </w:rPr>
        <w:t>ara confirmar los cambios realizados en el repositorio local de Git</w:t>
      </w:r>
      <w:r w:rsidRPr="00242FA4">
        <w:rPr>
          <w:b w:val="0"/>
          <w:bCs/>
        </w:rPr>
        <w:t>.</w:t>
      </w:r>
    </w:p>
    <w:p w14:paraId="20A4D94C" w14:textId="5EF49C8C" w:rsidR="008735DC" w:rsidRPr="00242FA4" w:rsidRDefault="00242FA4" w:rsidP="00647ED9">
      <w:r w:rsidRPr="00242FA4">
        <w:drawing>
          <wp:inline distT="0" distB="0" distL="0" distR="0" wp14:anchorId="692681D2" wp14:editId="11D8045F">
            <wp:extent cx="6371590" cy="747395"/>
            <wp:effectExtent l="0" t="0" r="0" b="0"/>
            <wp:docPr id="1922026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65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70C" w14:textId="77777777" w:rsidR="008735DC" w:rsidRDefault="008735DC" w:rsidP="00647ED9">
      <w:pPr>
        <w:rPr>
          <w:lang w:val="en-US"/>
        </w:rPr>
      </w:pPr>
    </w:p>
    <w:p w14:paraId="66EB47DD" w14:textId="77777777" w:rsidR="00F46DF0" w:rsidRDefault="00F46DF0" w:rsidP="00647ED9">
      <w:pPr>
        <w:rPr>
          <w:lang w:val="en-US"/>
        </w:rPr>
      </w:pPr>
    </w:p>
    <w:p w14:paraId="0F07252A" w14:textId="4A02C278" w:rsidR="00F46DF0" w:rsidRDefault="00F46DF0" w:rsidP="00647ED9">
      <w:pPr>
        <w:rPr>
          <w:lang w:val="en-US"/>
        </w:rPr>
      </w:pPr>
      <w:r>
        <w:rPr>
          <w:lang w:val="en-US"/>
        </w:rPr>
        <w:t>Git commit -m “</w:t>
      </w:r>
      <w:proofErr w:type="spellStart"/>
      <w:r>
        <w:rPr>
          <w:lang w:val="en-US"/>
        </w:rPr>
        <w:t>mensaje</w:t>
      </w:r>
      <w:proofErr w:type="spellEnd"/>
      <w:r>
        <w:rPr>
          <w:lang w:val="en-US"/>
        </w:rPr>
        <w:t>”</w:t>
      </w:r>
    </w:p>
    <w:p w14:paraId="10991767" w14:textId="77777777" w:rsidR="00F46DF0" w:rsidRDefault="00F46DF0" w:rsidP="00647ED9">
      <w:pPr>
        <w:rPr>
          <w:lang w:val="en-US"/>
        </w:rPr>
      </w:pPr>
    </w:p>
    <w:p w14:paraId="58794DAC" w14:textId="024CA6FF" w:rsidR="00F46DF0" w:rsidRPr="00F46DF0" w:rsidRDefault="00F46DF0" w:rsidP="00647ED9">
      <w:pPr>
        <w:rPr>
          <w:b w:val="0"/>
          <w:bCs/>
        </w:rPr>
      </w:pPr>
      <w:r w:rsidRPr="00F46DF0">
        <w:drawing>
          <wp:anchor distT="0" distB="0" distL="114300" distR="114300" simplePos="0" relativeHeight="251691008" behindDoc="0" locked="0" layoutInCell="1" allowOverlap="1" wp14:anchorId="401767D4" wp14:editId="51AF37F6">
            <wp:simplePos x="0" y="0"/>
            <wp:positionH relativeFrom="margin">
              <wp:align>left</wp:align>
            </wp:positionH>
            <wp:positionV relativeFrom="paragraph">
              <wp:posOffset>877570</wp:posOffset>
            </wp:positionV>
            <wp:extent cx="6337300" cy="762000"/>
            <wp:effectExtent l="0" t="0" r="6350" b="0"/>
            <wp:wrapThrough wrapText="bothSides">
              <wp:wrapPolygon edited="0">
                <wp:start x="0" y="0"/>
                <wp:lineTo x="0" y="19440"/>
                <wp:lineTo x="21557" y="19440"/>
                <wp:lineTo x="21557" y="0"/>
                <wp:lineTo x="0" y="0"/>
              </wp:wrapPolygon>
            </wp:wrapThrough>
            <wp:docPr id="110337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789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39" b="-14285"/>
                    <a:stretch/>
                  </pic:blipFill>
                  <pic:spPr bwMode="auto">
                    <a:xfrm>
                      <a:off x="0" y="0"/>
                      <a:ext cx="63373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46DF0">
        <w:rPr>
          <w:b w:val="0"/>
          <w:bCs/>
        </w:rPr>
        <w:t xml:space="preserve">Se utiliza </w:t>
      </w:r>
      <w:r w:rsidRPr="00F46DF0">
        <w:rPr>
          <w:b w:val="0"/>
          <w:bCs/>
        </w:rPr>
        <w:t xml:space="preserve">para realizar un </w:t>
      </w:r>
      <w:proofErr w:type="spellStart"/>
      <w:r w:rsidRPr="00F46DF0">
        <w:rPr>
          <w:b w:val="0"/>
          <w:bCs/>
        </w:rPr>
        <w:t>commit</w:t>
      </w:r>
      <w:proofErr w:type="spellEnd"/>
      <w:r w:rsidRPr="00F46DF0">
        <w:rPr>
          <w:b w:val="0"/>
          <w:bCs/>
        </w:rPr>
        <w:t xml:space="preserve"> en un repositorio de Git. El parámetro "-m" se utiliza para especificar </w:t>
      </w:r>
      <w:r>
        <w:rPr>
          <w:b w:val="0"/>
          <w:bCs/>
        </w:rPr>
        <w:t xml:space="preserve">un mensaje en el </w:t>
      </w:r>
      <w:proofErr w:type="spellStart"/>
      <w:r>
        <w:rPr>
          <w:b w:val="0"/>
          <w:bCs/>
        </w:rPr>
        <w:t>commit</w:t>
      </w:r>
      <w:proofErr w:type="spellEnd"/>
      <w:r>
        <w:rPr>
          <w:b w:val="0"/>
          <w:bCs/>
        </w:rPr>
        <w:t>. Generalmente se deja comentado el cambio realizado.</w:t>
      </w:r>
    </w:p>
    <w:p w14:paraId="722BC3EF" w14:textId="254FA939" w:rsidR="00F46DF0" w:rsidRDefault="00F46DF0" w:rsidP="00647ED9"/>
    <w:p w14:paraId="4B441712" w14:textId="77777777" w:rsidR="00F46DF0" w:rsidRDefault="00F46DF0" w:rsidP="00647ED9"/>
    <w:p w14:paraId="4350D90D" w14:textId="7273C372" w:rsidR="00F46DF0" w:rsidRDefault="00F46DF0" w:rsidP="00647ED9">
      <w:pPr>
        <w:rPr>
          <w:lang w:val="en-US"/>
        </w:rPr>
      </w:pPr>
      <w:r w:rsidRPr="00F46DF0">
        <w:rPr>
          <w:lang w:val="en-US"/>
        </w:rPr>
        <w:t>git remote add origin &lt;URL&gt;</w:t>
      </w:r>
    </w:p>
    <w:p w14:paraId="3C6482A6" w14:textId="77777777" w:rsidR="00F46DF0" w:rsidRDefault="00F46DF0" w:rsidP="00647ED9">
      <w:pPr>
        <w:rPr>
          <w:lang w:val="en-US"/>
        </w:rPr>
      </w:pPr>
    </w:p>
    <w:p w14:paraId="2AD488D1" w14:textId="4D8ADDBC" w:rsidR="00F46DF0" w:rsidRPr="00F46DF0" w:rsidRDefault="00F46DF0" w:rsidP="00647ED9">
      <w:pPr>
        <w:rPr>
          <w:b w:val="0"/>
          <w:bCs/>
        </w:rPr>
      </w:pPr>
      <w:r w:rsidRPr="00F46DF0">
        <w:rPr>
          <w:b w:val="0"/>
          <w:bCs/>
        </w:rPr>
        <w:t>Es utilizado para agregar u</w:t>
      </w:r>
      <w:r>
        <w:rPr>
          <w:b w:val="0"/>
          <w:bCs/>
        </w:rPr>
        <w:t>n nuevo origen (repositorio remoto), la URL es debe ser la del repositorio remoto a la que se desea conectar con nuestro repositorio local. Se obtiene del repositorio de GitHub.</w:t>
      </w:r>
    </w:p>
    <w:p w14:paraId="12D32A7D" w14:textId="77777777" w:rsidR="00F46DF0" w:rsidRPr="00F46DF0" w:rsidRDefault="00F46DF0" w:rsidP="00647ED9"/>
    <w:p w14:paraId="24FDB7A7" w14:textId="77777777" w:rsidR="00F46DF0" w:rsidRPr="00F46DF0" w:rsidRDefault="00F46DF0" w:rsidP="00647ED9"/>
    <w:p w14:paraId="7B331EBE" w14:textId="77777777" w:rsidR="00F46DF0" w:rsidRPr="00F46DF0" w:rsidRDefault="00F46DF0" w:rsidP="00647ED9"/>
    <w:p w14:paraId="2B3AF7CF" w14:textId="77777777" w:rsidR="00F46DF0" w:rsidRPr="00F46DF0" w:rsidRDefault="00F46DF0" w:rsidP="00647ED9"/>
    <w:p w14:paraId="4CB7E437" w14:textId="6C5E6E0C" w:rsidR="00647ED9" w:rsidRPr="00F46DF0" w:rsidRDefault="00647ED9" w:rsidP="00647ED9">
      <w:r w:rsidRPr="00F46DF0">
        <w:lastRenderedPageBreak/>
        <w:t>Git status</w:t>
      </w:r>
    </w:p>
    <w:p w14:paraId="5D5DBD3C" w14:textId="77777777" w:rsidR="00F46DF0" w:rsidRPr="00F46DF0" w:rsidRDefault="00F46DF0" w:rsidP="00647ED9"/>
    <w:p w14:paraId="45BAF51C" w14:textId="29917B40" w:rsidR="00647ED9" w:rsidRDefault="00566AFA" w:rsidP="00647ED9">
      <w:pPr>
        <w:rPr>
          <w:b w:val="0"/>
          <w:bCs/>
          <w:i/>
          <w:iCs/>
        </w:rPr>
      </w:pPr>
      <w:r w:rsidRPr="00647ED9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23C357AE" wp14:editId="4D3214B3">
            <wp:simplePos x="0" y="0"/>
            <wp:positionH relativeFrom="margin">
              <wp:align>right</wp:align>
            </wp:positionH>
            <wp:positionV relativeFrom="paragraph">
              <wp:posOffset>892810</wp:posOffset>
            </wp:positionV>
            <wp:extent cx="6371590" cy="808355"/>
            <wp:effectExtent l="0" t="0" r="0" b="0"/>
            <wp:wrapThrough wrapText="bothSides">
              <wp:wrapPolygon edited="0">
                <wp:start x="0" y="0"/>
                <wp:lineTo x="0" y="20870"/>
                <wp:lineTo x="21505" y="20870"/>
                <wp:lineTo x="21505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DF0">
        <w:t>N</w:t>
      </w:r>
      <w:r w:rsidR="00F46DF0" w:rsidRPr="00566AFA">
        <w:rPr>
          <w:b w:val="0"/>
          <w:bCs/>
        </w:rPr>
        <w:t>os m</w:t>
      </w:r>
      <w:r w:rsidR="00F46DF0" w:rsidRPr="00566AFA">
        <w:rPr>
          <w:b w:val="0"/>
          <w:bCs/>
        </w:rPr>
        <w:t>uestra el estado actual de tu repositorio de Git en el directorio</w:t>
      </w:r>
      <w:r w:rsidR="00F46DF0" w:rsidRPr="00566AFA">
        <w:rPr>
          <w:b w:val="0"/>
          <w:bCs/>
        </w:rPr>
        <w:t xml:space="preserve">, proporciona información </w:t>
      </w:r>
      <w:r w:rsidRPr="00566AFA">
        <w:rPr>
          <w:b w:val="0"/>
          <w:bCs/>
        </w:rPr>
        <w:t xml:space="preserve">de si existen archivos modificados sin subir y así saber si es necesario un </w:t>
      </w:r>
      <w:proofErr w:type="spellStart"/>
      <w:r w:rsidRPr="00566AFA">
        <w:rPr>
          <w:b w:val="0"/>
          <w:bCs/>
          <w:i/>
          <w:iCs/>
        </w:rPr>
        <w:t>commit</w:t>
      </w:r>
      <w:proofErr w:type="spellEnd"/>
      <w:r w:rsidRPr="00566AFA">
        <w:rPr>
          <w:b w:val="0"/>
          <w:bCs/>
          <w:i/>
          <w:iCs/>
        </w:rPr>
        <w:t>.</w:t>
      </w:r>
    </w:p>
    <w:p w14:paraId="6B73E942" w14:textId="77777777" w:rsidR="00566AFA" w:rsidRPr="00566AFA" w:rsidRDefault="00566AFA" w:rsidP="00566AFA"/>
    <w:p w14:paraId="1D2FDEE5" w14:textId="25775EB4" w:rsidR="00566AFA" w:rsidRPr="00566AFA" w:rsidRDefault="00566AFA" w:rsidP="00566AFA">
      <w:r>
        <w:t xml:space="preserve">Git </w:t>
      </w:r>
      <w:proofErr w:type="spellStart"/>
      <w:r>
        <w:t>commit</w:t>
      </w:r>
      <w:proofErr w:type="spellEnd"/>
      <w:r>
        <w:t xml:space="preserve"> -am “mensaje”</w:t>
      </w:r>
    </w:p>
    <w:p w14:paraId="5CC66BD4" w14:textId="77777777" w:rsidR="00566AFA" w:rsidRDefault="00566AFA" w:rsidP="00566AFA"/>
    <w:p w14:paraId="0C0A201F" w14:textId="6A452E4B" w:rsidR="00566AFA" w:rsidRDefault="00566AFA" w:rsidP="00566AFA">
      <w:pPr>
        <w:rPr>
          <w:b w:val="0"/>
          <w:bCs/>
        </w:rPr>
      </w:pPr>
      <w:r>
        <w:rPr>
          <w:b w:val="0"/>
          <w:bCs/>
        </w:rPr>
        <w:t xml:space="preserve">Sirve para </w:t>
      </w:r>
      <w:r w:rsidRPr="00566AFA">
        <w:rPr>
          <w:b w:val="0"/>
          <w:bCs/>
        </w:rPr>
        <w:t xml:space="preserve">incluir automáticamente todos los archivos modificados en el </w:t>
      </w:r>
      <w:proofErr w:type="spellStart"/>
      <w:r w:rsidRPr="00566AFA">
        <w:rPr>
          <w:b w:val="0"/>
          <w:bCs/>
        </w:rPr>
        <w:t>commit</w:t>
      </w:r>
      <w:proofErr w:type="spellEnd"/>
      <w:r w:rsidRPr="00566AFA">
        <w:rPr>
          <w:b w:val="0"/>
          <w:bCs/>
        </w:rPr>
        <w:t>,</w:t>
      </w:r>
      <w:r>
        <w:rPr>
          <w:b w:val="0"/>
          <w:bCs/>
        </w:rPr>
        <w:t xml:space="preserve"> además de agregar un mensaje para notificar sobre la modificación.</w:t>
      </w:r>
    </w:p>
    <w:p w14:paraId="5EDA3020" w14:textId="515BEB45" w:rsidR="00566AFA" w:rsidRPr="00566AFA" w:rsidRDefault="00566AFA" w:rsidP="00566AFA">
      <w:pPr>
        <w:rPr>
          <w:b w:val="0"/>
          <w:bCs/>
        </w:rPr>
      </w:pPr>
      <w:r w:rsidRPr="00566AFA">
        <w:rPr>
          <w:b w:val="0"/>
          <w:bCs/>
        </w:rPr>
        <w:drawing>
          <wp:inline distT="0" distB="0" distL="0" distR="0" wp14:anchorId="4E5DA9E8" wp14:editId="6CA11025">
            <wp:extent cx="6371590" cy="554990"/>
            <wp:effectExtent l="0" t="0" r="0" b="0"/>
            <wp:docPr id="1372445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459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F798" w14:textId="77777777" w:rsidR="00566AFA" w:rsidRPr="00566AFA" w:rsidRDefault="00566AFA" w:rsidP="00566AFA"/>
    <w:p w14:paraId="1E064B68" w14:textId="77777777" w:rsidR="00566AFA" w:rsidRDefault="00566AFA" w:rsidP="00566AFA"/>
    <w:p w14:paraId="5090CB50" w14:textId="0F8F11DD" w:rsidR="00566AFA" w:rsidRDefault="008719D2" w:rsidP="00566AFA">
      <w:r>
        <w:t xml:space="preserve">Git </w:t>
      </w:r>
      <w:proofErr w:type="spellStart"/>
      <w:r>
        <w:t>push</w:t>
      </w:r>
      <w:proofErr w:type="spellEnd"/>
    </w:p>
    <w:p w14:paraId="4E79C7B8" w14:textId="1F4291BB" w:rsidR="008719D2" w:rsidRDefault="008719D2" w:rsidP="00566AFA"/>
    <w:p w14:paraId="52245AB4" w14:textId="57DD752B" w:rsidR="008719D2" w:rsidRDefault="008719D2" w:rsidP="008719D2">
      <w:pPr>
        <w:rPr>
          <w:b w:val="0"/>
          <w:bCs/>
        </w:rPr>
      </w:pPr>
      <w:r w:rsidRPr="008719D2">
        <w:drawing>
          <wp:anchor distT="0" distB="0" distL="114300" distR="114300" simplePos="0" relativeHeight="251692032" behindDoc="0" locked="0" layoutInCell="1" allowOverlap="1" wp14:anchorId="12F694BD" wp14:editId="4FC991E8">
            <wp:simplePos x="0" y="0"/>
            <wp:positionH relativeFrom="column">
              <wp:posOffset>53340</wp:posOffset>
            </wp:positionH>
            <wp:positionV relativeFrom="paragraph">
              <wp:posOffset>276860</wp:posOffset>
            </wp:positionV>
            <wp:extent cx="4717189" cy="762066"/>
            <wp:effectExtent l="0" t="0" r="7620" b="0"/>
            <wp:wrapThrough wrapText="bothSides">
              <wp:wrapPolygon edited="0">
                <wp:start x="0" y="0"/>
                <wp:lineTo x="0" y="21060"/>
                <wp:lineTo x="21548" y="21060"/>
                <wp:lineTo x="21548" y="0"/>
                <wp:lineTo x="0" y="0"/>
              </wp:wrapPolygon>
            </wp:wrapThrough>
            <wp:docPr id="354189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971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9D2">
        <w:rPr>
          <w:b w:val="0"/>
          <w:bCs/>
        </w:rPr>
        <w:t xml:space="preserve">Este comando envía los </w:t>
      </w:r>
      <w:proofErr w:type="spellStart"/>
      <w:r w:rsidRPr="008719D2">
        <w:rPr>
          <w:b w:val="0"/>
          <w:bCs/>
        </w:rPr>
        <w:t>commits</w:t>
      </w:r>
      <w:proofErr w:type="spellEnd"/>
      <w:r w:rsidRPr="008719D2">
        <w:rPr>
          <w:b w:val="0"/>
          <w:bCs/>
        </w:rPr>
        <w:t xml:space="preserve"> locales al repositorio remoto asociado</w:t>
      </w:r>
      <w:r w:rsidRPr="008719D2">
        <w:rPr>
          <w:b w:val="0"/>
          <w:bCs/>
        </w:rPr>
        <w:t>.</w:t>
      </w:r>
    </w:p>
    <w:p w14:paraId="18CBF6C7" w14:textId="77777777" w:rsidR="008719D2" w:rsidRPr="008719D2" w:rsidRDefault="008719D2" w:rsidP="008719D2"/>
    <w:p w14:paraId="63AEE51C" w14:textId="77777777" w:rsidR="008719D2" w:rsidRPr="008719D2" w:rsidRDefault="008719D2" w:rsidP="008719D2"/>
    <w:p w14:paraId="3B2C36EE" w14:textId="77777777" w:rsidR="008719D2" w:rsidRPr="008719D2" w:rsidRDefault="008719D2" w:rsidP="008719D2"/>
    <w:p w14:paraId="0FAE9AA3" w14:textId="77777777" w:rsidR="008719D2" w:rsidRPr="008719D2" w:rsidRDefault="008719D2" w:rsidP="008719D2"/>
    <w:p w14:paraId="1683751E" w14:textId="77777777" w:rsidR="008719D2" w:rsidRDefault="008719D2" w:rsidP="008719D2">
      <w:pPr>
        <w:rPr>
          <w:b w:val="0"/>
          <w:bCs/>
        </w:rPr>
      </w:pPr>
    </w:p>
    <w:p w14:paraId="02B7830D" w14:textId="0C043538" w:rsidR="008719D2" w:rsidRDefault="008719D2" w:rsidP="008719D2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26CE378F" w14:textId="77777777" w:rsidR="008719D2" w:rsidRDefault="008719D2" w:rsidP="008719D2"/>
    <w:p w14:paraId="4C42B5D7" w14:textId="1B9CAC75" w:rsidR="008719D2" w:rsidRDefault="008719D2" w:rsidP="008719D2">
      <w:pPr>
        <w:rPr>
          <w:b w:val="0"/>
          <w:bCs/>
        </w:rPr>
      </w:pPr>
      <w:r w:rsidRPr="008719D2">
        <w:rPr>
          <w:b w:val="0"/>
          <w:bCs/>
        </w:rPr>
        <w:t>Es u</w:t>
      </w:r>
      <w:r w:rsidRPr="008719D2">
        <w:rPr>
          <w:b w:val="0"/>
          <w:bCs/>
        </w:rPr>
        <w:t>tiliz</w:t>
      </w:r>
      <w:r w:rsidRPr="008719D2">
        <w:rPr>
          <w:b w:val="0"/>
          <w:bCs/>
        </w:rPr>
        <w:t>o</w:t>
      </w:r>
      <w:r w:rsidRPr="008719D2">
        <w:rPr>
          <w:b w:val="0"/>
          <w:bCs/>
        </w:rPr>
        <w:t xml:space="preserve"> para enviar los cambios locales al repositorio remoto en la rama principal</w:t>
      </w:r>
      <w:r w:rsidRPr="008719D2">
        <w:rPr>
          <w:b w:val="0"/>
          <w:bCs/>
        </w:rPr>
        <w:t>.</w:t>
      </w:r>
    </w:p>
    <w:p w14:paraId="22923FF5" w14:textId="04B747CD" w:rsidR="008719D2" w:rsidRDefault="008719D2" w:rsidP="008719D2">
      <w:pPr>
        <w:rPr>
          <w:b w:val="0"/>
          <w:bCs/>
        </w:rPr>
      </w:pPr>
      <w:r w:rsidRPr="008719D2">
        <w:rPr>
          <w:b w:val="0"/>
          <w:bCs/>
        </w:rPr>
        <w:drawing>
          <wp:inline distT="0" distB="0" distL="0" distR="0" wp14:anchorId="65E0B381" wp14:editId="12AAA114">
            <wp:extent cx="6019800" cy="541020"/>
            <wp:effectExtent l="0" t="0" r="0" b="0"/>
            <wp:docPr id="382074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7459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3128" w14:textId="77777777" w:rsidR="00555571" w:rsidRDefault="00555571" w:rsidP="00555571">
      <w:pPr>
        <w:rPr>
          <w:b w:val="0"/>
          <w:bCs/>
        </w:rPr>
      </w:pPr>
    </w:p>
    <w:p w14:paraId="1FB8FDFB" w14:textId="77777777" w:rsidR="00555571" w:rsidRDefault="00555571" w:rsidP="00555571">
      <w:pPr>
        <w:rPr>
          <w:b w:val="0"/>
          <w:bCs/>
        </w:rPr>
      </w:pPr>
    </w:p>
    <w:p w14:paraId="368509D4" w14:textId="28D6E0C9" w:rsidR="00555571" w:rsidRDefault="00555571" w:rsidP="00555571">
      <w:pPr>
        <w:tabs>
          <w:tab w:val="left" w:pos="5700"/>
        </w:tabs>
      </w:pPr>
      <w:r>
        <w:tab/>
      </w:r>
    </w:p>
    <w:p w14:paraId="2AE42D4F" w14:textId="77777777" w:rsidR="00555571" w:rsidRDefault="00555571" w:rsidP="00555571">
      <w:pPr>
        <w:tabs>
          <w:tab w:val="left" w:pos="5700"/>
        </w:tabs>
      </w:pPr>
    </w:p>
    <w:p w14:paraId="4E8EF35D" w14:textId="692A7B23" w:rsidR="00555571" w:rsidRDefault="00555571" w:rsidP="00555571">
      <w:pPr>
        <w:tabs>
          <w:tab w:val="left" w:pos="5700"/>
        </w:tabs>
      </w:pPr>
      <w:r>
        <w:lastRenderedPageBreak/>
        <w:t xml:space="preserve">Git </w:t>
      </w:r>
      <w:proofErr w:type="spellStart"/>
      <w:r>
        <w:t>pull</w:t>
      </w:r>
      <w:proofErr w:type="spellEnd"/>
    </w:p>
    <w:p w14:paraId="59A9E7FE" w14:textId="77777777" w:rsidR="00555571" w:rsidRDefault="00555571" w:rsidP="00555571">
      <w:pPr>
        <w:tabs>
          <w:tab w:val="left" w:pos="5700"/>
        </w:tabs>
      </w:pPr>
    </w:p>
    <w:p w14:paraId="39D60FDD" w14:textId="320ECA3F" w:rsidR="00555571" w:rsidRPr="00555571" w:rsidRDefault="00555571" w:rsidP="00555571">
      <w:pPr>
        <w:tabs>
          <w:tab w:val="left" w:pos="5700"/>
        </w:tabs>
        <w:rPr>
          <w:b w:val="0"/>
          <w:bCs/>
        </w:rPr>
      </w:pPr>
      <w:r>
        <w:rPr>
          <w:b w:val="0"/>
          <w:bCs/>
        </w:rPr>
        <w:t>Se empleado para extraer y descargar contenido desde un repositorio remoto y actualizar al instante el repositorio local para reflejar el contenido.</w:t>
      </w:r>
    </w:p>
    <w:p w14:paraId="6FE4C5DD" w14:textId="1A5F4D40" w:rsidR="00555571" w:rsidRDefault="00555571" w:rsidP="00555571">
      <w:pPr>
        <w:tabs>
          <w:tab w:val="left" w:pos="5700"/>
        </w:tabs>
      </w:pPr>
      <w:r w:rsidRPr="00555571">
        <w:drawing>
          <wp:inline distT="0" distB="0" distL="0" distR="0" wp14:anchorId="552346F2" wp14:editId="33A29C6B">
            <wp:extent cx="6371590" cy="601980"/>
            <wp:effectExtent l="0" t="0" r="0" b="7620"/>
            <wp:docPr id="181874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4219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D2E" w14:textId="77777777" w:rsidR="00555571" w:rsidRDefault="00555571" w:rsidP="00555571"/>
    <w:p w14:paraId="5FBCF026" w14:textId="77777777" w:rsidR="00555571" w:rsidRDefault="00555571" w:rsidP="00555571"/>
    <w:p w14:paraId="6BAA67FD" w14:textId="649429A8" w:rsidR="00555571" w:rsidRDefault="00555571" w:rsidP="00555571">
      <w:r>
        <w:t xml:space="preserve">Branch </w:t>
      </w:r>
    </w:p>
    <w:p w14:paraId="0F50521E" w14:textId="77777777" w:rsidR="00555571" w:rsidRDefault="00555571" w:rsidP="00555571"/>
    <w:p w14:paraId="7E9A3DF5" w14:textId="7C83616F" w:rsidR="00555571" w:rsidRDefault="00555571" w:rsidP="00555571">
      <w:pPr>
        <w:rPr>
          <w:b w:val="0"/>
          <w:bCs/>
        </w:rPr>
      </w:pPr>
      <w:r>
        <w:rPr>
          <w:b w:val="0"/>
          <w:bCs/>
        </w:rPr>
        <w:t>Es una rama diferente a la rama master y se utiliza de forma colaborativa. Con ella podremos asignar tareas y ordenar de mejor manera nuestro proyecto.</w:t>
      </w:r>
    </w:p>
    <w:p w14:paraId="7B8FB18B" w14:textId="77777777" w:rsidR="00555571" w:rsidRDefault="00555571" w:rsidP="00555571">
      <w:pPr>
        <w:rPr>
          <w:b w:val="0"/>
          <w:bCs/>
        </w:rPr>
      </w:pPr>
    </w:p>
    <w:p w14:paraId="22F5D289" w14:textId="19400938" w:rsidR="00555571" w:rsidRPr="00AE731B" w:rsidRDefault="00555571" w:rsidP="00555571">
      <w:pPr>
        <w:rPr>
          <w:b w:val="0"/>
          <w:bCs/>
        </w:rPr>
      </w:pPr>
    </w:p>
    <w:p w14:paraId="032A25BA" w14:textId="312097EA" w:rsidR="00555571" w:rsidRDefault="00555571" w:rsidP="00555571">
      <w:proofErr w:type="spellStart"/>
      <w:r w:rsidRPr="00555571">
        <w:t>Merge</w:t>
      </w:r>
      <w:proofErr w:type="spellEnd"/>
    </w:p>
    <w:p w14:paraId="163C97F0" w14:textId="77777777" w:rsidR="00555571" w:rsidRDefault="00555571" w:rsidP="00555571"/>
    <w:p w14:paraId="362F53B8" w14:textId="0E6E773D" w:rsidR="00555571" w:rsidRPr="00555571" w:rsidRDefault="00555571" w:rsidP="00555571">
      <w:pPr>
        <w:rPr>
          <w:b w:val="0"/>
          <w:bCs/>
        </w:rPr>
      </w:pPr>
      <w:r w:rsidRPr="00555571">
        <w:rPr>
          <w:b w:val="0"/>
          <w:bCs/>
        </w:rPr>
        <w:t>Permite combinar cambios de una rama con otra, es decir la fusión toma los cambios realizados en una rama y los aplica a otra.</w:t>
      </w:r>
    </w:p>
    <w:p w14:paraId="118A8080" w14:textId="77777777" w:rsidR="00555571" w:rsidRPr="00555571" w:rsidRDefault="00555571" w:rsidP="00555571">
      <w:pPr>
        <w:rPr>
          <w:b w:val="0"/>
          <w:bCs/>
        </w:rPr>
      </w:pPr>
    </w:p>
    <w:p w14:paraId="63C782FA" w14:textId="77777777" w:rsidR="00555571" w:rsidRPr="00555571" w:rsidRDefault="00555571" w:rsidP="00555571">
      <w:pPr>
        <w:rPr>
          <w:b w:val="0"/>
          <w:bCs/>
        </w:rPr>
      </w:pPr>
    </w:p>
    <w:sectPr w:rsidR="00555571" w:rsidRPr="00555571" w:rsidSect="00AB02A7">
      <w:headerReference w:type="default" r:id="rId40"/>
      <w:footerReference w:type="default" r:id="rId4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BF6E" w14:textId="77777777" w:rsidR="00D63D1A" w:rsidRDefault="00D63D1A">
      <w:r>
        <w:separator/>
      </w:r>
    </w:p>
    <w:p w14:paraId="25AABA73" w14:textId="77777777" w:rsidR="00D63D1A" w:rsidRDefault="00D63D1A"/>
  </w:endnote>
  <w:endnote w:type="continuationSeparator" w:id="0">
    <w:p w14:paraId="4F4F186D" w14:textId="77777777" w:rsidR="00D63D1A" w:rsidRDefault="00D63D1A">
      <w:r>
        <w:continuationSeparator/>
      </w:r>
    </w:p>
    <w:p w14:paraId="2868E411" w14:textId="77777777" w:rsidR="00D63D1A" w:rsidRDefault="00D63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C7EF225" w14:textId="77777777" w:rsidR="00DF027C" w:rsidRDefault="00647ED9" w:rsidP="00647ED9">
        <w:pPr>
          <w:pStyle w:val="Piedepgina"/>
          <w:tabs>
            <w:tab w:val="left" w:pos="1770"/>
            <w:tab w:val="center" w:pos="5017"/>
          </w:tabs>
          <w:rPr>
            <w:noProof/>
          </w:rPr>
        </w:pPr>
        <w:r>
          <w:rPr>
            <w:noProof/>
          </w:rPr>
          <w:tab/>
        </w:r>
        <w:r>
          <w:rPr>
            <w:noProof/>
          </w:rPr>
          <w:tab/>
        </w:r>
        <w:r w:rsidR="00DF027C">
          <w:rPr>
            <w:noProof/>
            <w:lang w:bidi="es-ES"/>
          </w:rPr>
          <w:fldChar w:fldCharType="begin"/>
        </w:r>
        <w:r w:rsidR="00DF027C">
          <w:rPr>
            <w:noProof/>
            <w:lang w:bidi="es-ES"/>
          </w:rPr>
          <w:instrText xml:space="preserve"> PAGE   \* MERGEFORMAT </w:instrText>
        </w:r>
        <w:r w:rsidR="00DF027C">
          <w:rPr>
            <w:noProof/>
            <w:lang w:bidi="es-ES"/>
          </w:rPr>
          <w:fldChar w:fldCharType="separate"/>
        </w:r>
        <w:r w:rsidR="00630402">
          <w:rPr>
            <w:noProof/>
            <w:lang w:bidi="es-ES"/>
          </w:rPr>
          <w:t>7</w:t>
        </w:r>
        <w:r w:rsidR="00DF027C">
          <w:rPr>
            <w:noProof/>
            <w:lang w:bidi="es-ES"/>
          </w:rPr>
          <w:fldChar w:fldCharType="end"/>
        </w:r>
      </w:p>
    </w:sdtContent>
  </w:sdt>
  <w:p w14:paraId="0D1C580D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CAAB" w14:textId="77777777" w:rsidR="00D63D1A" w:rsidRDefault="00D63D1A">
      <w:r>
        <w:separator/>
      </w:r>
    </w:p>
    <w:p w14:paraId="17FFDD9C" w14:textId="77777777" w:rsidR="00D63D1A" w:rsidRDefault="00D63D1A"/>
  </w:footnote>
  <w:footnote w:type="continuationSeparator" w:id="0">
    <w:p w14:paraId="77B3F89D" w14:textId="77777777" w:rsidR="00D63D1A" w:rsidRDefault="00D63D1A">
      <w:r>
        <w:continuationSeparator/>
      </w:r>
    </w:p>
    <w:p w14:paraId="4E559BDD" w14:textId="77777777" w:rsidR="00D63D1A" w:rsidRDefault="00D63D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CCE3994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FE12ED3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6E83D64D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5C"/>
    <w:rsid w:val="00010535"/>
    <w:rsid w:val="0002482E"/>
    <w:rsid w:val="00050324"/>
    <w:rsid w:val="0007096E"/>
    <w:rsid w:val="000747A0"/>
    <w:rsid w:val="000A0150"/>
    <w:rsid w:val="000E63C9"/>
    <w:rsid w:val="00130E9D"/>
    <w:rsid w:val="00150A6D"/>
    <w:rsid w:val="00167987"/>
    <w:rsid w:val="00185B35"/>
    <w:rsid w:val="001C6706"/>
    <w:rsid w:val="001F2BC8"/>
    <w:rsid w:val="001F5F6B"/>
    <w:rsid w:val="00242FA4"/>
    <w:rsid w:val="00243EBC"/>
    <w:rsid w:val="00246A35"/>
    <w:rsid w:val="00284348"/>
    <w:rsid w:val="002F51F5"/>
    <w:rsid w:val="00312137"/>
    <w:rsid w:val="00330359"/>
    <w:rsid w:val="0033762F"/>
    <w:rsid w:val="00360494"/>
    <w:rsid w:val="003656E8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55571"/>
    <w:rsid w:val="00566AFA"/>
    <w:rsid w:val="00572102"/>
    <w:rsid w:val="005F1BB0"/>
    <w:rsid w:val="00630402"/>
    <w:rsid w:val="00647ED9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A2F33"/>
    <w:rsid w:val="007C6B52"/>
    <w:rsid w:val="007D16C5"/>
    <w:rsid w:val="00862FE4"/>
    <w:rsid w:val="0086389A"/>
    <w:rsid w:val="008719D2"/>
    <w:rsid w:val="008735DC"/>
    <w:rsid w:val="0087605E"/>
    <w:rsid w:val="008941AE"/>
    <w:rsid w:val="008B1FEE"/>
    <w:rsid w:val="008D6B74"/>
    <w:rsid w:val="00903C32"/>
    <w:rsid w:val="00916B16"/>
    <w:rsid w:val="009173B9"/>
    <w:rsid w:val="0093335D"/>
    <w:rsid w:val="0093613E"/>
    <w:rsid w:val="00943026"/>
    <w:rsid w:val="00961080"/>
    <w:rsid w:val="00966B81"/>
    <w:rsid w:val="00977F79"/>
    <w:rsid w:val="0099642F"/>
    <w:rsid w:val="009C7720"/>
    <w:rsid w:val="009E5458"/>
    <w:rsid w:val="00A1575C"/>
    <w:rsid w:val="00A23AFA"/>
    <w:rsid w:val="00A31B3E"/>
    <w:rsid w:val="00A532F3"/>
    <w:rsid w:val="00A8489E"/>
    <w:rsid w:val="00AB02A7"/>
    <w:rsid w:val="00AC29F3"/>
    <w:rsid w:val="00AE731B"/>
    <w:rsid w:val="00B231E5"/>
    <w:rsid w:val="00C02B87"/>
    <w:rsid w:val="00C4086D"/>
    <w:rsid w:val="00CA1896"/>
    <w:rsid w:val="00CB5B28"/>
    <w:rsid w:val="00CC62E0"/>
    <w:rsid w:val="00CF5371"/>
    <w:rsid w:val="00D0323A"/>
    <w:rsid w:val="00D0559F"/>
    <w:rsid w:val="00D064B5"/>
    <w:rsid w:val="00D077E9"/>
    <w:rsid w:val="00D42CB7"/>
    <w:rsid w:val="00D5413D"/>
    <w:rsid w:val="00D570A9"/>
    <w:rsid w:val="00D63D1A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46DF0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6A869"/>
  <w15:docId w15:val="{798F008F-FEEA-4A68-907F-69893F3A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es-GT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matica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6A4A6E0F8451392254870F207C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EEBCF-4D13-4388-85BB-9072B1F002BE}"/>
      </w:docPartPr>
      <w:docPartBody>
        <w:p w:rsidR="00F23567" w:rsidRDefault="00C5057F">
          <w:pPr>
            <w:pStyle w:val="03C6A4A6E0F8451392254870F207CDEA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30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378DB617E8E6484F9BECD911A11D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424F5-1048-4048-92E0-8800075C550D}"/>
      </w:docPartPr>
      <w:docPartBody>
        <w:p w:rsidR="00F23567" w:rsidRDefault="00C5057F">
          <w:pPr>
            <w:pStyle w:val="378DB617E8E6484F9BECD911A11DE792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7F"/>
    <w:rsid w:val="003E01EF"/>
    <w:rsid w:val="00BE72FF"/>
    <w:rsid w:val="00C5057F"/>
    <w:rsid w:val="00F2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03C6A4A6E0F8451392254870F207CDEA">
    <w:name w:val="03C6A4A6E0F8451392254870F207CDEA"/>
  </w:style>
  <w:style w:type="paragraph" w:customStyle="1" w:styleId="378DB617E8E6484F9BECD911A11DE792">
    <w:name w:val="378DB617E8E6484F9BECD911A11DE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380</TotalTime>
  <Pages>11</Pages>
  <Words>533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Informatica Kinal</dc:creator>
  <cp:keywords/>
  <cp:lastModifiedBy>David Arevalo</cp:lastModifiedBy>
  <cp:revision>8</cp:revision>
  <cp:lastPrinted>2006-08-01T17:47:00Z</cp:lastPrinted>
  <dcterms:created xsi:type="dcterms:W3CDTF">2023-05-30T14:29:00Z</dcterms:created>
  <dcterms:modified xsi:type="dcterms:W3CDTF">2023-05-31T00:50:00Z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